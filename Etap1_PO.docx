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C45DE" w14:textId="77777777" w:rsidR="0082653F" w:rsidRPr="0082653F" w:rsidRDefault="0082653F">
      <w:pPr>
        <w:pStyle w:val="Tytu"/>
        <w:rPr>
          <w:lang w:val="pl-PL"/>
        </w:rPr>
      </w:pPr>
    </w:p>
    <w:p w14:paraId="5A511051" w14:textId="77777777" w:rsidR="0082653F" w:rsidRPr="0082653F" w:rsidRDefault="0082653F">
      <w:pPr>
        <w:pStyle w:val="Tytu"/>
        <w:rPr>
          <w:lang w:val="pl-PL"/>
        </w:rPr>
      </w:pPr>
    </w:p>
    <w:p w14:paraId="72EBD5E1" w14:textId="77777777" w:rsidR="0082653F" w:rsidRPr="0082653F" w:rsidRDefault="0082653F" w:rsidP="0082653F">
      <w:pPr>
        <w:rPr>
          <w:lang w:val="pl-PL"/>
        </w:rPr>
      </w:pPr>
    </w:p>
    <w:p w14:paraId="5C790C80" w14:textId="77777777" w:rsidR="0082653F" w:rsidRPr="0082653F" w:rsidRDefault="0082653F" w:rsidP="0082653F">
      <w:pPr>
        <w:rPr>
          <w:lang w:val="pl-PL"/>
        </w:rPr>
      </w:pPr>
    </w:p>
    <w:p w14:paraId="2AE17CC4" w14:textId="77777777" w:rsidR="0082653F" w:rsidRPr="0082653F" w:rsidRDefault="0082653F" w:rsidP="0082653F">
      <w:pPr>
        <w:rPr>
          <w:lang w:val="pl-PL"/>
        </w:rPr>
      </w:pPr>
    </w:p>
    <w:p w14:paraId="277C451E" w14:textId="77777777" w:rsidR="0082653F" w:rsidRPr="0082653F" w:rsidRDefault="0082653F" w:rsidP="0082653F">
      <w:pPr>
        <w:rPr>
          <w:lang w:val="pl-PL"/>
        </w:rPr>
      </w:pPr>
    </w:p>
    <w:p w14:paraId="65746889" w14:textId="77777777" w:rsidR="0082653F" w:rsidRPr="0082653F" w:rsidRDefault="0082653F" w:rsidP="0082653F">
      <w:pPr>
        <w:rPr>
          <w:lang w:val="pl-PL"/>
        </w:rPr>
      </w:pPr>
    </w:p>
    <w:p w14:paraId="3DDB4B67" w14:textId="77777777" w:rsidR="0082653F" w:rsidRPr="0082653F" w:rsidRDefault="0082653F" w:rsidP="0082653F">
      <w:pPr>
        <w:rPr>
          <w:lang w:val="pl-PL"/>
        </w:rPr>
      </w:pPr>
    </w:p>
    <w:p w14:paraId="20E87D05" w14:textId="77777777" w:rsidR="0082653F" w:rsidRPr="0082653F" w:rsidRDefault="0082653F" w:rsidP="0082653F">
      <w:pPr>
        <w:rPr>
          <w:lang w:val="pl-PL"/>
        </w:rPr>
      </w:pPr>
    </w:p>
    <w:p w14:paraId="1210F10D" w14:textId="77777777" w:rsidR="0082653F" w:rsidRPr="0082653F" w:rsidRDefault="0082653F" w:rsidP="0082653F">
      <w:pPr>
        <w:rPr>
          <w:lang w:val="pl-PL"/>
        </w:rPr>
      </w:pPr>
    </w:p>
    <w:p w14:paraId="2EFC3719" w14:textId="77777777" w:rsidR="0082653F" w:rsidRPr="0082653F" w:rsidRDefault="0082653F" w:rsidP="0082653F">
      <w:pPr>
        <w:rPr>
          <w:lang w:val="pl-PL"/>
        </w:rPr>
      </w:pPr>
    </w:p>
    <w:p w14:paraId="1CDA767A" w14:textId="77777777" w:rsidR="0082653F" w:rsidRDefault="00C94E79">
      <w:pPr>
        <w:pStyle w:val="Tytu"/>
        <w:rPr>
          <w:lang w:val="pl-PL"/>
        </w:rPr>
      </w:pPr>
      <w:r>
        <w:rPr>
          <w:lang w:val="pl-PL"/>
        </w:rPr>
        <w:t>Wyniki etapu I: Wizja, słownik,</w:t>
      </w:r>
      <w:r>
        <w:rPr>
          <w:lang w:val="pl-PL"/>
        </w:rPr>
        <w:br/>
        <w:t>model domenowy, reguły biznesowe</w:t>
      </w:r>
    </w:p>
    <w:p w14:paraId="03FFE93C" w14:textId="77777777" w:rsidR="00C94E79" w:rsidRPr="00C94E79" w:rsidRDefault="00C94E79" w:rsidP="00C94E79">
      <w:pPr>
        <w:rPr>
          <w:lang w:val="pl-PL"/>
        </w:rPr>
      </w:pPr>
      <w:r>
        <w:rPr>
          <w:lang w:val="pl-PL"/>
        </w:rPr>
        <w:tab/>
      </w:r>
      <w:r>
        <w:rPr>
          <w:lang w:val="pl-PL"/>
        </w:rPr>
        <w:tab/>
      </w:r>
      <w:r>
        <w:rPr>
          <w:lang w:val="pl-PL"/>
        </w:rPr>
        <w:tab/>
      </w:r>
    </w:p>
    <w:p w14:paraId="0BA35E25" w14:textId="5B9120D6" w:rsidR="0082653F" w:rsidRPr="0082653F" w:rsidRDefault="0082653F" w:rsidP="0082653F">
      <w:pPr>
        <w:pStyle w:val="Tytu"/>
        <w:rPr>
          <w:lang w:val="pl-PL"/>
        </w:rPr>
      </w:pPr>
      <w:r w:rsidRPr="0082653F">
        <w:rPr>
          <w:lang w:val="pl-PL"/>
        </w:rPr>
        <w:fldChar w:fldCharType="begin"/>
      </w:r>
      <w:r w:rsidRPr="0082653F">
        <w:rPr>
          <w:lang w:val="pl-PL"/>
        </w:rPr>
        <w:instrText xml:space="preserve"> SUBJECT  \* MERGEFORMAT </w:instrText>
      </w:r>
      <w:r w:rsidRPr="0082653F">
        <w:rPr>
          <w:lang w:val="pl-PL"/>
        </w:rPr>
        <w:fldChar w:fldCharType="separate"/>
      </w:r>
      <w:r w:rsidR="00D972EE">
        <w:rPr>
          <w:lang w:val="pl-PL"/>
        </w:rPr>
        <w:t>&lt;</w:t>
      </w:r>
      <w:r w:rsidR="00BD2976">
        <w:rPr>
          <w:lang w:val="pl-PL"/>
        </w:rPr>
        <w:t>Między wierszami</w:t>
      </w:r>
      <w:r w:rsidR="00D972EE">
        <w:rPr>
          <w:lang w:val="pl-PL"/>
        </w:rPr>
        <w:t>&gt;</w:t>
      </w:r>
      <w:r w:rsidRPr="0082653F">
        <w:rPr>
          <w:lang w:val="pl-PL"/>
        </w:rPr>
        <w:fldChar w:fldCharType="end"/>
      </w:r>
    </w:p>
    <w:p w14:paraId="155F5F86" w14:textId="77777777" w:rsidR="0082653F" w:rsidRPr="0082653F" w:rsidRDefault="0082653F" w:rsidP="0082653F">
      <w:pPr>
        <w:rPr>
          <w:lang w:val="pl-PL"/>
        </w:rPr>
      </w:pPr>
    </w:p>
    <w:p w14:paraId="06E0665C" w14:textId="77777777" w:rsidR="0082653F" w:rsidRPr="0082653F" w:rsidRDefault="0082653F" w:rsidP="0082653F">
      <w:pPr>
        <w:rPr>
          <w:lang w:val="pl-PL"/>
        </w:rPr>
      </w:pPr>
    </w:p>
    <w:p w14:paraId="69C38041" w14:textId="77777777" w:rsidR="0082653F" w:rsidRPr="0082653F" w:rsidRDefault="0082653F" w:rsidP="0082653F">
      <w:pPr>
        <w:rPr>
          <w:lang w:val="pl-PL"/>
        </w:rPr>
      </w:pPr>
    </w:p>
    <w:p w14:paraId="0C1C3D98" w14:textId="77777777" w:rsidR="0082653F" w:rsidRPr="0082653F" w:rsidRDefault="0082653F">
      <w:pPr>
        <w:pStyle w:val="Tytu"/>
        <w:rPr>
          <w:lang w:val="pl-PL"/>
        </w:rPr>
      </w:pPr>
      <w:r w:rsidRPr="0082653F">
        <w:rPr>
          <w:lang w:val="pl-PL"/>
        </w:rPr>
        <w:t>Projektowanie oprogramowania</w:t>
      </w:r>
    </w:p>
    <w:p w14:paraId="3273ACFD" w14:textId="77777777" w:rsidR="0082653F" w:rsidRPr="0082653F" w:rsidRDefault="0082653F" w:rsidP="0082653F">
      <w:pPr>
        <w:rPr>
          <w:lang w:val="pl-PL"/>
        </w:rPr>
      </w:pPr>
    </w:p>
    <w:p w14:paraId="1AC0254D" w14:textId="77777777" w:rsidR="0082653F" w:rsidRPr="0082653F" w:rsidRDefault="0082653F" w:rsidP="0082653F">
      <w:pPr>
        <w:rPr>
          <w:lang w:val="pl-PL"/>
        </w:rPr>
      </w:pPr>
    </w:p>
    <w:p w14:paraId="5863C813" w14:textId="77777777" w:rsidR="0082653F" w:rsidRPr="0082653F" w:rsidRDefault="0082653F" w:rsidP="0082653F">
      <w:pPr>
        <w:rPr>
          <w:lang w:val="pl-PL"/>
        </w:rPr>
      </w:pPr>
    </w:p>
    <w:p w14:paraId="06FF5739" w14:textId="77777777" w:rsidR="0082653F" w:rsidRPr="0082653F" w:rsidRDefault="0082653F" w:rsidP="0082653F">
      <w:pPr>
        <w:rPr>
          <w:lang w:val="pl-PL"/>
        </w:rPr>
      </w:pPr>
    </w:p>
    <w:p w14:paraId="0CC1E2C7" w14:textId="77777777" w:rsidR="0082653F" w:rsidRPr="0082653F" w:rsidRDefault="0082653F" w:rsidP="0082653F">
      <w:pPr>
        <w:rPr>
          <w:lang w:val="pl-PL"/>
        </w:rPr>
      </w:pPr>
    </w:p>
    <w:p w14:paraId="0525A132" w14:textId="77777777" w:rsidR="0082653F" w:rsidRPr="0082653F" w:rsidRDefault="0082653F" w:rsidP="0082653F">
      <w:pPr>
        <w:rPr>
          <w:lang w:val="pl-PL"/>
        </w:rPr>
      </w:pPr>
    </w:p>
    <w:p w14:paraId="0FA5B7C9" w14:textId="77777777" w:rsidR="0082653F" w:rsidRPr="0082653F" w:rsidRDefault="0082653F" w:rsidP="0082653F">
      <w:pPr>
        <w:rPr>
          <w:lang w:val="pl-PL"/>
        </w:rPr>
      </w:pPr>
    </w:p>
    <w:p w14:paraId="63884B78" w14:textId="77777777" w:rsidR="0082653F" w:rsidRPr="0082653F" w:rsidRDefault="0082653F" w:rsidP="0082653F">
      <w:pPr>
        <w:rPr>
          <w:lang w:val="pl-PL"/>
        </w:rPr>
      </w:pPr>
      <w:r w:rsidRPr="0082653F">
        <w:rPr>
          <w:lang w:val="pl-PL"/>
        </w:rPr>
        <w:t>Skład zespołu:</w:t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</w:r>
      <w:r w:rsidRPr="0082653F">
        <w:rPr>
          <w:lang w:val="pl-PL"/>
        </w:rPr>
        <w:tab/>
        <w:t>Prowadzący:</w:t>
      </w:r>
    </w:p>
    <w:p w14:paraId="7EC4364C" w14:textId="0B99B123" w:rsidR="0082653F" w:rsidRDefault="00BD2976" w:rsidP="0082653F">
      <w:pPr>
        <w:rPr>
          <w:lang w:val="pl-PL"/>
        </w:rPr>
      </w:pPr>
      <w:r>
        <w:rPr>
          <w:lang w:val="pl-PL"/>
        </w:rPr>
        <w:t>Sawa Karolina 260384</w:t>
      </w:r>
    </w:p>
    <w:p w14:paraId="222D47E2" w14:textId="4BCB217B" w:rsidR="00BD2976" w:rsidRPr="0082653F" w:rsidRDefault="00BD2976" w:rsidP="0082653F">
      <w:pPr>
        <w:rPr>
          <w:lang w:val="pl-PL"/>
        </w:rPr>
      </w:pPr>
      <w:r>
        <w:rPr>
          <w:lang w:val="pl-PL"/>
        </w:rPr>
        <w:t>Sołtysiak Magdalena 260286</w:t>
      </w:r>
    </w:p>
    <w:p w14:paraId="4863FD8A" w14:textId="77777777" w:rsidR="00685AA7" w:rsidRPr="00C94E79" w:rsidRDefault="0082653F">
      <w:pPr>
        <w:pStyle w:val="Tytu"/>
      </w:pPr>
      <w:r w:rsidRPr="00C94E79">
        <w:br w:type="page"/>
      </w:r>
    </w:p>
    <w:p w14:paraId="3F0281C2" w14:textId="77777777" w:rsidR="00685AA7" w:rsidRPr="00C94E79" w:rsidRDefault="004756C5">
      <w:pPr>
        <w:pStyle w:val="Tytu"/>
      </w:pPr>
      <w:r w:rsidRPr="00C94E79">
        <w:lastRenderedPageBreak/>
        <w:t>Wizja i słownik</w:t>
      </w:r>
    </w:p>
    <w:p w14:paraId="408ABCE3" w14:textId="77777777" w:rsidR="00685AA7" w:rsidRPr="0082653F" w:rsidRDefault="00685AA7">
      <w:pPr>
        <w:rPr>
          <w:lang w:val="pl-PL"/>
        </w:rPr>
      </w:pPr>
    </w:p>
    <w:p w14:paraId="257D25E3" w14:textId="3B71DE13" w:rsidR="00685AA7" w:rsidRDefault="0082653F">
      <w:pPr>
        <w:pStyle w:val="Nagwek1"/>
        <w:rPr>
          <w:lang w:val="pl-PL"/>
        </w:rPr>
      </w:pPr>
      <w:bookmarkStart w:id="0" w:name="_Toc436203377"/>
      <w:bookmarkStart w:id="1" w:name="_Toc452813577"/>
      <w:r w:rsidRPr="0082653F">
        <w:rPr>
          <w:lang w:val="pl-PL"/>
        </w:rPr>
        <w:t>Wprowadzenie</w:t>
      </w:r>
    </w:p>
    <w:p w14:paraId="1A615A9E" w14:textId="501CCA07" w:rsidR="00EF3EE6" w:rsidRPr="00EF3EE6" w:rsidRDefault="004E4552" w:rsidP="00EF3EE6">
      <w:pPr>
        <w:rPr>
          <w:lang w:val="pl-PL"/>
        </w:rPr>
      </w:pPr>
      <w:r>
        <w:rPr>
          <w:lang w:val="pl-PL"/>
        </w:rPr>
        <w:t>System księgarni internetowej</w:t>
      </w:r>
      <w:r w:rsidR="002C1F5C">
        <w:rPr>
          <w:lang w:val="pl-PL"/>
        </w:rPr>
        <w:t xml:space="preserve">, zajmuje się sprzedażą </w:t>
      </w:r>
      <w:r w:rsidR="006270A6">
        <w:rPr>
          <w:lang w:val="pl-PL"/>
        </w:rPr>
        <w:t>książek online. Umożliwia</w:t>
      </w:r>
      <w:r w:rsidR="0084357B">
        <w:rPr>
          <w:lang w:val="pl-PL"/>
        </w:rPr>
        <w:t xml:space="preserve"> wybór sposobu płatności oraz</w:t>
      </w:r>
      <w:r w:rsidR="00D244F7">
        <w:rPr>
          <w:lang w:val="pl-PL"/>
        </w:rPr>
        <w:t xml:space="preserve"> sposobu dostawy preferowanej przez </w:t>
      </w:r>
      <w:r w:rsidR="0036179A">
        <w:rPr>
          <w:lang w:val="pl-PL"/>
        </w:rPr>
        <w:t>klienta</w:t>
      </w:r>
      <w:r w:rsidR="00A03C8F">
        <w:rPr>
          <w:lang w:val="pl-PL"/>
        </w:rPr>
        <w:t xml:space="preserve">. Oferuje również program lojalnościowy dla stałych klientów księgarni. W przypadku </w:t>
      </w:r>
      <w:r w:rsidR="00AA7685">
        <w:rPr>
          <w:lang w:val="pl-PL"/>
        </w:rPr>
        <w:t>niezadowolenia klienta z zakupu produktu dopuszcza reklamacje</w:t>
      </w:r>
      <w:r w:rsidR="005D0A7B">
        <w:rPr>
          <w:lang w:val="pl-PL"/>
        </w:rPr>
        <w:t>.</w:t>
      </w:r>
    </w:p>
    <w:bookmarkEnd w:id="0"/>
    <w:bookmarkEnd w:id="1"/>
    <w:p w14:paraId="4D232BA3" w14:textId="77777777" w:rsidR="00685AA7" w:rsidRPr="0082653F" w:rsidRDefault="0082653F">
      <w:pPr>
        <w:pStyle w:val="Nagwek1"/>
        <w:rPr>
          <w:lang w:val="pl-PL"/>
        </w:rPr>
      </w:pPr>
      <w:r w:rsidRPr="0082653F">
        <w:rPr>
          <w:lang w:val="pl-PL"/>
        </w:rPr>
        <w:t>Pozycjonowanie</w:t>
      </w:r>
    </w:p>
    <w:p w14:paraId="594DF291" w14:textId="77777777" w:rsidR="00685AA7" w:rsidRPr="0082653F" w:rsidRDefault="00685AA7">
      <w:pPr>
        <w:rPr>
          <w:lang w:val="pl-PL"/>
        </w:rPr>
      </w:pPr>
    </w:p>
    <w:p w14:paraId="1E5F832A" w14:textId="77777777" w:rsidR="00685AA7" w:rsidRPr="0082653F" w:rsidRDefault="0082653F">
      <w:pPr>
        <w:pStyle w:val="Nagwek2"/>
        <w:rPr>
          <w:lang w:val="pl-PL"/>
        </w:rPr>
      </w:pPr>
      <w:r w:rsidRPr="0082653F">
        <w:rPr>
          <w:lang w:val="pl-PL"/>
        </w:rPr>
        <w:t>Sformułowanie problemu</w:t>
      </w:r>
    </w:p>
    <w:p w14:paraId="66B50B31" w14:textId="0FA87BE7" w:rsidR="00020C2A" w:rsidRPr="00020C2A" w:rsidRDefault="00020C2A" w:rsidP="00020C2A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82653F" w14:paraId="65A5DD57" w14:textId="7777777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CBFFBBC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C2940C0" w14:textId="39912DCA" w:rsidR="00685AA7" w:rsidRPr="0082653F" w:rsidRDefault="004F42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Duż</w:t>
            </w:r>
            <w:r w:rsidR="002F4B67">
              <w:rPr>
                <w:lang w:val="pl-PL"/>
              </w:rPr>
              <w:t>e kolejki w sklepie stacjonarnym</w:t>
            </w:r>
          </w:p>
        </w:tc>
      </w:tr>
      <w:tr w:rsidR="00685AA7" w:rsidRPr="0082653F" w14:paraId="639C2B77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7293969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38C2CB6" w14:textId="718A3C79" w:rsidR="00685AA7" w:rsidRPr="00C94E79" w:rsidRDefault="00B03C15">
            <w:pPr>
              <w:pStyle w:val="InfoBlue"/>
            </w:pPr>
            <w:r>
              <w:t>Klientów i pracowników</w:t>
            </w:r>
          </w:p>
        </w:tc>
      </w:tr>
      <w:tr w:rsidR="00685AA7" w:rsidRPr="0082653F" w14:paraId="4C41DD4A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3C5D0D" w14:textId="77777777" w:rsidR="00685AA7" w:rsidRPr="0082653F" w:rsidRDefault="0082653F" w:rsidP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CAC059" w14:textId="6D0E6CC3" w:rsidR="00685AA7" w:rsidRPr="0082653F" w:rsidRDefault="00B03C15">
            <w:pPr>
              <w:pStyle w:val="InfoBlue"/>
            </w:pPr>
            <w:r>
              <w:t>Nie</w:t>
            </w:r>
            <w:r w:rsidR="00756519">
              <w:t>zadowolenie klientów i pracowników. Rezygnacja klientów z zakupów.</w:t>
            </w:r>
          </w:p>
        </w:tc>
      </w:tr>
      <w:tr w:rsidR="00685AA7" w:rsidRPr="0082653F" w14:paraId="1C3E595D" w14:textId="7777777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5D33A40" w14:textId="77777777" w:rsidR="00685AA7" w:rsidRPr="0082653F" w:rsidRDefault="0082653F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6E5EF9" w14:textId="18534870" w:rsidR="00685AA7" w:rsidRPr="00C94E79" w:rsidRDefault="00F50253">
            <w:pPr>
              <w:pStyle w:val="InfoBlue"/>
            </w:pPr>
            <w:r>
              <w:t>Umożliwienie</w:t>
            </w:r>
            <w:r w:rsidR="00E711BF">
              <w:t xml:space="preserve"> zakupów online.</w:t>
            </w:r>
          </w:p>
        </w:tc>
      </w:tr>
    </w:tbl>
    <w:p w14:paraId="68B003F0" w14:textId="77777777" w:rsidR="009C1C69" w:rsidRPr="00020C2A" w:rsidRDefault="009C1C69" w:rsidP="009C1C69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9C1C69" w:rsidRPr="0082653F" w14:paraId="1DC6AC46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3940014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FD3DCB4" w14:textId="3228CC86" w:rsidR="009C1C69" w:rsidRPr="0082653F" w:rsidRDefault="00700EDF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Brak zaangażowania ze strony pracowników</w:t>
            </w:r>
          </w:p>
        </w:tc>
      </w:tr>
      <w:tr w:rsidR="009C1C69" w:rsidRPr="0082653F" w14:paraId="4FAACC74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9CBCCD3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7D9ADC" w14:textId="1549B717" w:rsidR="009C1C69" w:rsidRPr="00C94E79" w:rsidRDefault="00700EDF" w:rsidP="000E25E7">
            <w:pPr>
              <w:pStyle w:val="InfoBlue"/>
            </w:pPr>
            <w:r>
              <w:t>Klientów i pracowników</w:t>
            </w:r>
          </w:p>
        </w:tc>
      </w:tr>
      <w:tr w:rsidR="009C1C69" w:rsidRPr="0082653F" w14:paraId="49C0BDEE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725282" w14:textId="77777777" w:rsidR="009C1C69" w:rsidRPr="0082653F" w:rsidRDefault="009C1C6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AD4334C" w14:textId="5A4A5C18" w:rsidR="009C1C69" w:rsidRPr="0082653F" w:rsidRDefault="009C1C69" w:rsidP="000E25E7">
            <w:pPr>
              <w:pStyle w:val="InfoBlue"/>
            </w:pPr>
            <w:r>
              <w:t>Niezadowolenie klientów</w:t>
            </w:r>
            <w:r w:rsidR="00700EDF">
              <w:t>.</w:t>
            </w:r>
          </w:p>
        </w:tc>
      </w:tr>
      <w:tr w:rsidR="009C1C69" w:rsidRPr="0082653F" w14:paraId="1044A836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432CB4" w14:textId="77777777" w:rsidR="009C1C69" w:rsidRPr="0082653F" w:rsidRDefault="009C1C69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616B5AD" w14:textId="77777777" w:rsidR="009C1C69" w:rsidRPr="00C94E79" w:rsidRDefault="009C1C69" w:rsidP="000E25E7">
            <w:pPr>
              <w:pStyle w:val="InfoBlue"/>
            </w:pPr>
            <w:r>
              <w:t>Umożliwienie zakupów online.</w:t>
            </w:r>
          </w:p>
        </w:tc>
      </w:tr>
    </w:tbl>
    <w:p w14:paraId="71BBF5EF" w14:textId="77777777" w:rsidR="00700EDF" w:rsidRPr="00020C2A" w:rsidRDefault="00700EDF" w:rsidP="00700EDF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700EDF" w:rsidRPr="0082653F" w14:paraId="65AF34CC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2D6C8BC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4DFB854" w14:textId="13A06F27" w:rsidR="00700EDF" w:rsidRPr="0082653F" w:rsidRDefault="00A42D5D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Brak </w:t>
            </w:r>
            <w:r w:rsidR="001029BE">
              <w:rPr>
                <w:lang w:val="pl-PL"/>
              </w:rPr>
              <w:t>możliwości szybkiego odnalezienia szukanej książki</w:t>
            </w:r>
          </w:p>
        </w:tc>
      </w:tr>
      <w:tr w:rsidR="00700EDF" w:rsidRPr="0082653F" w14:paraId="4D53F874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D895E7D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9FA95DC" w14:textId="29959380" w:rsidR="00700EDF" w:rsidRPr="00C94E79" w:rsidRDefault="00700EDF" w:rsidP="000E25E7">
            <w:pPr>
              <w:pStyle w:val="InfoBlue"/>
            </w:pPr>
            <w:r>
              <w:t>Klientów</w:t>
            </w:r>
          </w:p>
        </w:tc>
      </w:tr>
      <w:tr w:rsidR="00700EDF" w:rsidRPr="0082653F" w14:paraId="23DA20D2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96F6AAF" w14:textId="77777777" w:rsidR="00700EDF" w:rsidRPr="0082653F" w:rsidRDefault="00700EDF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5C8EAC" w14:textId="34DC86CC" w:rsidR="00700EDF" w:rsidRPr="0082653F" w:rsidRDefault="00253421" w:rsidP="000E25E7">
            <w:pPr>
              <w:pStyle w:val="InfoBlue"/>
            </w:pPr>
            <w:r>
              <w:t>Niezadowolenie klientów z powodu zmarnowanego czasu</w:t>
            </w:r>
            <w:r w:rsidR="00305EEF">
              <w:t>.</w:t>
            </w:r>
          </w:p>
        </w:tc>
      </w:tr>
      <w:tr w:rsidR="00700EDF" w:rsidRPr="0082653F" w14:paraId="7BBC3907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229E4F2" w14:textId="77777777" w:rsidR="00700EDF" w:rsidRPr="0082653F" w:rsidRDefault="00700EDF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40C46D" w14:textId="77777777" w:rsidR="00700EDF" w:rsidRPr="00C94E79" w:rsidRDefault="00700EDF" w:rsidP="000E25E7">
            <w:pPr>
              <w:pStyle w:val="InfoBlue"/>
            </w:pPr>
            <w:r>
              <w:t>Umożliwienie zakupów online.</w:t>
            </w:r>
          </w:p>
        </w:tc>
      </w:tr>
    </w:tbl>
    <w:p w14:paraId="64B138DF" w14:textId="77777777" w:rsidR="003360B9" w:rsidRPr="00020C2A" w:rsidRDefault="003360B9" w:rsidP="003360B9">
      <w:pPr>
        <w:pStyle w:val="Tekstpodstawowy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3360B9" w:rsidRPr="0082653F" w14:paraId="54ACE3C9" w14:textId="77777777" w:rsidTr="000E25E7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DDF9D12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 w:rsidRPr="0082653F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699C87C" w14:textId="30FD7DE0" w:rsidR="003360B9" w:rsidRPr="0082653F" w:rsidRDefault="00DC5841" w:rsidP="000E25E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Problem z terminalem i internetem w sklepie stacjonarnym</w:t>
            </w:r>
            <w:r w:rsidR="002173FE">
              <w:rPr>
                <w:lang w:val="pl-PL"/>
              </w:rPr>
              <w:t>.</w:t>
            </w:r>
          </w:p>
        </w:tc>
      </w:tr>
      <w:tr w:rsidR="003360B9" w:rsidRPr="0082653F" w14:paraId="6F3B5BBF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7AB6C57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D</w:t>
            </w:r>
            <w:r w:rsidRPr="0082653F">
              <w:rPr>
                <w:lang w:val="pl-PL"/>
              </w:rPr>
              <w:t>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6802AC" w14:textId="77777777" w:rsidR="003360B9" w:rsidRPr="00C94E79" w:rsidRDefault="003360B9" w:rsidP="000E25E7">
            <w:pPr>
              <w:pStyle w:val="InfoBlue"/>
            </w:pPr>
            <w:r>
              <w:t>Klientów i pracowników</w:t>
            </w:r>
          </w:p>
        </w:tc>
      </w:tr>
      <w:tr w:rsidR="003360B9" w:rsidRPr="0082653F" w14:paraId="75FCAAF1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33B915E" w14:textId="77777777" w:rsidR="003360B9" w:rsidRPr="0082653F" w:rsidRDefault="003360B9" w:rsidP="000E25E7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449B0A" w14:textId="0880365B" w:rsidR="003360B9" w:rsidRPr="0082653F" w:rsidRDefault="002173FE" w:rsidP="000E25E7">
            <w:pPr>
              <w:pStyle w:val="InfoBlue"/>
            </w:pPr>
            <w:r>
              <w:t>Brak możliwości dokonania zakupu</w:t>
            </w:r>
          </w:p>
        </w:tc>
      </w:tr>
      <w:tr w:rsidR="003360B9" w:rsidRPr="0082653F" w14:paraId="7C4F4499" w14:textId="77777777" w:rsidTr="000E25E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936D75C" w14:textId="77777777" w:rsidR="003360B9" w:rsidRPr="0082653F" w:rsidRDefault="003360B9" w:rsidP="000E25E7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F0CF58" w14:textId="77777777" w:rsidR="003360B9" w:rsidRPr="00C94E79" w:rsidRDefault="003360B9" w:rsidP="000E25E7">
            <w:pPr>
              <w:pStyle w:val="InfoBlue"/>
            </w:pPr>
            <w:r>
              <w:t>Umożliwienie zakupów online.</w:t>
            </w:r>
          </w:p>
        </w:tc>
      </w:tr>
    </w:tbl>
    <w:p w14:paraId="21558434" w14:textId="77777777" w:rsidR="00E711BF" w:rsidRDefault="00E711BF" w:rsidP="009C1C69">
      <w:pPr>
        <w:pStyle w:val="Nagwek2"/>
        <w:numPr>
          <w:ilvl w:val="0"/>
          <w:numId w:val="0"/>
        </w:numPr>
        <w:ind w:left="720"/>
        <w:rPr>
          <w:lang w:val="pl-PL"/>
        </w:rPr>
      </w:pPr>
    </w:p>
    <w:p w14:paraId="53EA9056" w14:textId="77777777" w:rsidR="009C1C69" w:rsidRDefault="009C1C69" w:rsidP="009C1C69">
      <w:pPr>
        <w:pStyle w:val="Nagwek2"/>
        <w:numPr>
          <w:ilvl w:val="0"/>
          <w:numId w:val="0"/>
        </w:numPr>
        <w:ind w:left="720"/>
        <w:rPr>
          <w:lang w:val="pl-PL"/>
        </w:rPr>
      </w:pPr>
    </w:p>
    <w:p w14:paraId="1EF715A3" w14:textId="1C390E69" w:rsidR="00685AA7" w:rsidRPr="0082653F" w:rsidRDefault="0082653F">
      <w:pPr>
        <w:pStyle w:val="Nagwek2"/>
        <w:rPr>
          <w:lang w:val="pl-PL"/>
        </w:rPr>
      </w:pPr>
      <w:r>
        <w:rPr>
          <w:lang w:val="pl-PL"/>
        </w:rPr>
        <w:t>Opis pozycji produktu</w:t>
      </w:r>
    </w:p>
    <w:p w14:paraId="54371C10" w14:textId="5C7FB6D4" w:rsidR="00441FD8" w:rsidRPr="00441FD8" w:rsidRDefault="00441FD8" w:rsidP="00A67A2A">
      <w:pPr>
        <w:pStyle w:val="InfoBlue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82653F" w14:paraId="5E01BB0B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FD6159E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lastRenderedPageBreak/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3083C65" w14:textId="5F64D69E" w:rsidR="00685AA7" w:rsidRPr="0082653F" w:rsidRDefault="00B40961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Księgarni „Między wierszami”</w:t>
            </w:r>
          </w:p>
        </w:tc>
      </w:tr>
      <w:tr w:rsidR="00685AA7" w:rsidRPr="0082653F" w14:paraId="675001C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71725C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Który/Która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23CF356" w14:textId="58CF53AD" w:rsidR="00FB46EB" w:rsidRPr="00FB46EB" w:rsidRDefault="00FC717B" w:rsidP="00FC717B">
            <w:pPr>
              <w:pStyle w:val="InfoBlue"/>
            </w:pPr>
            <w:r>
              <w:t>Chce polepszyć sprzedaż i zysk</w:t>
            </w:r>
          </w:p>
        </w:tc>
      </w:tr>
      <w:tr w:rsidR="00685AA7" w:rsidRPr="0082653F" w14:paraId="50FF01B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3604F50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&lt;Nazwa projektu&gt;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0CF6FC1" w14:textId="04DD2031" w:rsidR="00685AA7" w:rsidRPr="0082653F" w:rsidRDefault="00685AA7">
            <w:pPr>
              <w:pStyle w:val="InfoBlue"/>
              <w:rPr>
                <w:lang w:val="pl-PL"/>
              </w:rPr>
            </w:pPr>
            <w:r w:rsidRPr="0082653F">
              <w:rPr>
                <w:lang w:val="pl-PL"/>
              </w:rPr>
              <w:t xml:space="preserve"> </w:t>
            </w:r>
            <w:r w:rsidR="00FC717B">
              <w:rPr>
                <w:lang w:val="pl-PL"/>
              </w:rPr>
              <w:t>Aplikacja webowa</w:t>
            </w:r>
          </w:p>
        </w:tc>
      </w:tr>
      <w:tr w:rsidR="00685AA7" w:rsidRPr="0082653F" w14:paraId="395A3982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1F20267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530E59" w14:textId="0F9801A4" w:rsidR="00685AA7" w:rsidRPr="00C94E79" w:rsidRDefault="00CB19B6">
            <w:pPr>
              <w:pStyle w:val="InfoBlue"/>
            </w:pPr>
            <w:r>
              <w:t>Poprawi efektywność sprzedaży</w:t>
            </w:r>
          </w:p>
        </w:tc>
      </w:tr>
      <w:tr w:rsidR="00685AA7" w:rsidRPr="0082653F" w14:paraId="34A60831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55D0D83" w14:textId="77777777" w:rsidR="00685AA7" w:rsidRPr="0082653F" w:rsidRDefault="0082653F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DC39E5" w14:textId="2A761DD4" w:rsidR="00FB46EB" w:rsidRPr="00FB46EB" w:rsidRDefault="00E15943" w:rsidP="00E15943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Empik, TaniaKsiążka, Świat Książki, Gandalf, </w:t>
            </w:r>
            <w:r w:rsidR="00124652">
              <w:rPr>
                <w:lang w:val="pl-PL"/>
              </w:rPr>
              <w:t>Matras</w:t>
            </w:r>
          </w:p>
        </w:tc>
      </w:tr>
      <w:tr w:rsidR="00685AA7" w:rsidRPr="0082653F" w14:paraId="51173254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60951F55" w14:textId="77777777" w:rsidR="00685AA7" w:rsidRPr="0082653F" w:rsidRDefault="0082653F">
            <w:pPr>
              <w:pStyle w:val="Tekstpodstawowy"/>
              <w:ind w:left="72"/>
              <w:rPr>
                <w:lang w:val="pl-PL"/>
              </w:rPr>
            </w:pPr>
            <w:r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DFF06C" w14:textId="39371082" w:rsidR="00FB46EB" w:rsidRPr="00FB46EB" w:rsidRDefault="00124652" w:rsidP="00124652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Umożliwia wybór </w:t>
            </w:r>
            <w:r w:rsidR="0059350E">
              <w:rPr>
                <w:lang w:val="pl-PL"/>
              </w:rPr>
              <w:t>książki, sposobu płatności i dostawy</w:t>
            </w:r>
          </w:p>
        </w:tc>
      </w:tr>
    </w:tbl>
    <w:p w14:paraId="01F2AB38" w14:textId="1BA9AD69" w:rsidR="00685AA7" w:rsidRPr="00C94E79" w:rsidRDefault="00685AA7">
      <w:pPr>
        <w:pStyle w:val="InfoBlue"/>
      </w:pPr>
    </w:p>
    <w:p w14:paraId="559F29A2" w14:textId="77777777" w:rsidR="0082653F" w:rsidRPr="00A64299" w:rsidRDefault="0082653F" w:rsidP="0082653F">
      <w:pPr>
        <w:pStyle w:val="Nagwek1"/>
        <w:rPr>
          <w:lang w:val="pl-PL"/>
        </w:rPr>
      </w:pPr>
      <w:bookmarkStart w:id="2" w:name="_Toc436203381"/>
      <w:r w:rsidRPr="00A64299">
        <w:rPr>
          <w:lang w:val="pl-PL"/>
        </w:rPr>
        <w:t>Opis udziałowców i użytkowników</w:t>
      </w:r>
    </w:p>
    <w:p w14:paraId="560CFEB9" w14:textId="77777777" w:rsidR="0082653F" w:rsidRPr="00A64299" w:rsidRDefault="0082653F" w:rsidP="0082653F">
      <w:pPr>
        <w:pStyle w:val="Nagwek2"/>
        <w:rPr>
          <w:lang w:val="pl-PL"/>
        </w:rPr>
      </w:pPr>
      <w:r w:rsidRPr="00A64299">
        <w:rPr>
          <w:lang w:val="pl-PL"/>
        </w:rPr>
        <w:t>Podsumowanie udziałowców</w:t>
      </w:r>
    </w:p>
    <w:p w14:paraId="4B94EC01" w14:textId="77777777" w:rsidR="00685AA7" w:rsidRPr="0082653F" w:rsidRDefault="00685AA7">
      <w:pPr>
        <w:pStyle w:val="InfoBlue"/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82653F" w14:paraId="0CA22DDB" w14:textId="77777777">
        <w:trPr>
          <w:tblHeader/>
        </w:trPr>
        <w:tc>
          <w:tcPr>
            <w:tcW w:w="1890" w:type="dxa"/>
          </w:tcPr>
          <w:p w14:paraId="2B2EB250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397B79A2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50F61C22" w14:textId="77777777" w:rsidR="00685AA7" w:rsidRPr="0082653F" w:rsidRDefault="0082653F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Zakres odpowiedzialności</w:t>
            </w:r>
          </w:p>
        </w:tc>
      </w:tr>
      <w:tr w:rsidR="00685AA7" w:rsidRPr="0082653F" w14:paraId="03E75CDF" w14:textId="77777777">
        <w:tc>
          <w:tcPr>
            <w:tcW w:w="1890" w:type="dxa"/>
          </w:tcPr>
          <w:p w14:paraId="44C5D472" w14:textId="40B52110" w:rsidR="00A67A2A" w:rsidRPr="00A67A2A" w:rsidRDefault="00D65022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Właściciel księgarni</w:t>
            </w:r>
            <w:r w:rsidR="00A67A2A">
              <w:rPr>
                <w:lang w:val="pl-PL"/>
              </w:rPr>
              <w:t xml:space="preserve"> „Między wierszami”</w:t>
            </w:r>
          </w:p>
        </w:tc>
        <w:tc>
          <w:tcPr>
            <w:tcW w:w="2610" w:type="dxa"/>
          </w:tcPr>
          <w:p w14:paraId="7473E17E" w14:textId="37ABD491" w:rsidR="00685AA7" w:rsidRPr="0082653F" w:rsidRDefault="00D65022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Osoba, która zleca wykonanie systemu</w:t>
            </w:r>
            <w:r w:rsidR="00357408">
              <w:rPr>
                <w:lang w:val="pl-PL"/>
              </w:rPr>
              <w:t>.</w:t>
            </w:r>
          </w:p>
        </w:tc>
        <w:tc>
          <w:tcPr>
            <w:tcW w:w="3960" w:type="dxa"/>
          </w:tcPr>
          <w:p w14:paraId="01FA8C5C" w14:textId="563FD7C3" w:rsidR="00F5644E" w:rsidRPr="00F5644E" w:rsidRDefault="00357408" w:rsidP="00F5644E">
            <w:pPr>
              <w:pStyle w:val="InfoBlue"/>
            </w:pPr>
            <w:r>
              <w:t xml:space="preserve">Definiowanie </w:t>
            </w:r>
            <w:r w:rsidR="00F5644E">
              <w:t xml:space="preserve">wymagań dotyczących systemu. </w:t>
            </w:r>
            <w:r w:rsidR="008E1AA3">
              <w:t>Przekazanie szczegółowych informacji dotyczących sprzedawanych produktów oraz funkcjonowania firmy.</w:t>
            </w:r>
            <w:r w:rsidR="009B4FA2">
              <w:t xml:space="preserve"> </w:t>
            </w:r>
            <w:r w:rsidR="00EE5D9D">
              <w:t>Przekazywanie informacji zwrotnej</w:t>
            </w:r>
            <w:r w:rsidR="00C17877">
              <w:t xml:space="preserve"> dotyczącej poszczególnych etapów projektowania systemu.</w:t>
            </w:r>
          </w:p>
        </w:tc>
      </w:tr>
      <w:tr w:rsidR="00E373A8" w:rsidRPr="0082653F" w14:paraId="31E4BD7E" w14:textId="77777777">
        <w:tc>
          <w:tcPr>
            <w:tcW w:w="1890" w:type="dxa"/>
          </w:tcPr>
          <w:p w14:paraId="4ABE7F25" w14:textId="3709FFE8" w:rsidR="00E373A8" w:rsidRDefault="00674AFA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Firma informatyczna</w:t>
            </w:r>
          </w:p>
        </w:tc>
        <w:tc>
          <w:tcPr>
            <w:tcW w:w="2610" w:type="dxa"/>
          </w:tcPr>
          <w:p w14:paraId="09209A0B" w14:textId="0B25934A" w:rsidR="00E373A8" w:rsidRDefault="00674AF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Zespół składający się z informatyków</w:t>
            </w:r>
            <w:r w:rsidR="00E060BC">
              <w:rPr>
                <w:lang w:val="pl-PL"/>
              </w:rPr>
              <w:t xml:space="preserve"> zajmujących się tworzeniem systemu.</w:t>
            </w:r>
          </w:p>
        </w:tc>
        <w:tc>
          <w:tcPr>
            <w:tcW w:w="3960" w:type="dxa"/>
          </w:tcPr>
          <w:p w14:paraId="42C2452E" w14:textId="3AA2739C" w:rsidR="00E373A8" w:rsidRDefault="00E060BC" w:rsidP="00F5644E">
            <w:pPr>
              <w:pStyle w:val="InfoBlue"/>
            </w:pPr>
            <w:r>
              <w:t xml:space="preserve">Przeprowadzenie szczegółowej rozmowy </w:t>
            </w:r>
            <w:r w:rsidR="001F16AB">
              <w:t xml:space="preserve">z właścicielem </w:t>
            </w:r>
            <w:r>
              <w:t xml:space="preserve">dotyczącej oczekiwań i wymagań </w:t>
            </w:r>
            <w:r w:rsidR="001F16AB">
              <w:t xml:space="preserve">systemu. </w:t>
            </w:r>
            <w:r w:rsidR="009913F9">
              <w:t>Tworzenie prototyp</w:t>
            </w:r>
            <w:r w:rsidR="001F29DF">
              <w:t>u</w:t>
            </w:r>
            <w:r w:rsidR="009913F9">
              <w:t xml:space="preserve"> </w:t>
            </w:r>
            <w:r w:rsidR="001F29DF">
              <w:t xml:space="preserve">systemu. </w:t>
            </w:r>
            <w:r w:rsidR="004F7B0E">
              <w:t xml:space="preserve">Analizowanie informacji zwrotnej od klienta na temat prototype. Tworzenie </w:t>
            </w:r>
            <w:r w:rsidR="00282C50">
              <w:t xml:space="preserve">i wdrożenie </w:t>
            </w:r>
            <w:r w:rsidR="008B5D57">
              <w:t xml:space="preserve">system. </w:t>
            </w:r>
            <w:r w:rsidR="00A27239">
              <w:t>Konserwacja system</w:t>
            </w:r>
            <w:r w:rsidR="00BD6ABE">
              <w:t>u, ulepszanie jego funkcjonalności</w:t>
            </w:r>
            <w:r w:rsidR="00282C50">
              <w:t>.</w:t>
            </w:r>
          </w:p>
        </w:tc>
      </w:tr>
      <w:tr w:rsidR="00E373A8" w:rsidRPr="0082653F" w14:paraId="3F7FEC81" w14:textId="77777777">
        <w:tc>
          <w:tcPr>
            <w:tcW w:w="1890" w:type="dxa"/>
          </w:tcPr>
          <w:p w14:paraId="1E58BBE3" w14:textId="2A3EA9D0" w:rsidR="00E373A8" w:rsidRDefault="008B5D57" w:rsidP="00A67A2A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Sponsor</w:t>
            </w:r>
          </w:p>
        </w:tc>
        <w:tc>
          <w:tcPr>
            <w:tcW w:w="2610" w:type="dxa"/>
          </w:tcPr>
          <w:p w14:paraId="4D2CAA16" w14:textId="00615D87" w:rsidR="00E373A8" w:rsidRDefault="008B5D57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 xml:space="preserve">Osoba/Firma </w:t>
            </w:r>
            <w:r w:rsidR="005F45CB">
              <w:rPr>
                <w:lang w:val="pl-PL"/>
              </w:rPr>
              <w:t>finansująca tworzenie systemu.</w:t>
            </w:r>
          </w:p>
        </w:tc>
        <w:tc>
          <w:tcPr>
            <w:tcW w:w="3960" w:type="dxa"/>
          </w:tcPr>
          <w:p w14:paraId="4585F7CA" w14:textId="495F5701" w:rsidR="00E373A8" w:rsidRDefault="005F45CB" w:rsidP="00F5644E">
            <w:pPr>
              <w:pStyle w:val="InfoBlue"/>
            </w:pPr>
            <w:r>
              <w:t xml:space="preserve">Przekazanie pieniędzy potrzebnych </w:t>
            </w:r>
            <w:r w:rsidR="00106D73">
              <w:t>do stworzenia system.</w:t>
            </w:r>
          </w:p>
        </w:tc>
      </w:tr>
    </w:tbl>
    <w:p w14:paraId="59492AA8" w14:textId="77777777" w:rsidR="0082653F" w:rsidRPr="00A64299" w:rsidRDefault="0082653F" w:rsidP="0082653F">
      <w:pPr>
        <w:pStyle w:val="Nagwek2"/>
        <w:rPr>
          <w:lang w:val="pl-PL"/>
        </w:rPr>
      </w:pPr>
      <w:r w:rsidRPr="00A64299">
        <w:rPr>
          <w:lang w:val="pl-PL"/>
        </w:rPr>
        <w:t xml:space="preserve">Podsumowanie </w:t>
      </w:r>
      <w:r>
        <w:rPr>
          <w:lang w:val="pl-PL"/>
        </w:rPr>
        <w:t>użytkowników</w:t>
      </w:r>
    </w:p>
    <w:p w14:paraId="66F65F1F" w14:textId="77777777" w:rsidR="0082653F" w:rsidRPr="0082653F" w:rsidRDefault="0082653F" w:rsidP="0082653F">
      <w:pPr>
        <w:pStyle w:val="InfoBlue"/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82653F" w:rsidRPr="0082653F" w14:paraId="6AB16259" w14:textId="77777777" w:rsidTr="00005635">
        <w:trPr>
          <w:tblHeader/>
        </w:trPr>
        <w:tc>
          <w:tcPr>
            <w:tcW w:w="1890" w:type="dxa"/>
          </w:tcPr>
          <w:p w14:paraId="14AC1E47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2A12407E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1940EC2E" w14:textId="77777777" w:rsidR="0082653F" w:rsidRPr="0082653F" w:rsidRDefault="0082653F" w:rsidP="00005635">
            <w:pPr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Zakres odpowiedzialności</w:t>
            </w:r>
          </w:p>
        </w:tc>
      </w:tr>
      <w:tr w:rsidR="0082653F" w:rsidRPr="004756C5" w14:paraId="16B85AA1" w14:textId="77777777" w:rsidTr="00005635">
        <w:tc>
          <w:tcPr>
            <w:tcW w:w="1890" w:type="dxa"/>
          </w:tcPr>
          <w:p w14:paraId="3216CEAB" w14:textId="634B9022" w:rsidR="0082653F" w:rsidRPr="0082653F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Gość</w:t>
            </w:r>
          </w:p>
        </w:tc>
        <w:tc>
          <w:tcPr>
            <w:tcW w:w="2610" w:type="dxa"/>
          </w:tcPr>
          <w:p w14:paraId="300343E6" w14:textId="2D44B9BC" w:rsidR="0082653F" w:rsidRPr="0082653F" w:rsidRDefault="00E47B2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niezalogowana do systemu</w:t>
            </w:r>
          </w:p>
        </w:tc>
        <w:tc>
          <w:tcPr>
            <w:tcW w:w="3960" w:type="dxa"/>
          </w:tcPr>
          <w:p w14:paraId="085096DD" w14:textId="3DC187DB" w:rsidR="0082653F" w:rsidRPr="004756C5" w:rsidRDefault="00A5796F" w:rsidP="004756C5">
            <w:pPr>
              <w:pStyle w:val="InfoBlue"/>
            </w:pPr>
            <w:r>
              <w:t>Przeglądanie oferty księgarni</w:t>
            </w:r>
            <w:r w:rsidR="00D65249">
              <w:t>, możliwość założenia konta.</w:t>
            </w:r>
          </w:p>
        </w:tc>
      </w:tr>
      <w:tr w:rsidR="00106D73" w:rsidRPr="004756C5" w14:paraId="5A5C824F" w14:textId="77777777" w:rsidTr="00005635">
        <w:tc>
          <w:tcPr>
            <w:tcW w:w="1890" w:type="dxa"/>
          </w:tcPr>
          <w:p w14:paraId="0BB8D1E1" w14:textId="4E95D66B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Klient</w:t>
            </w:r>
          </w:p>
        </w:tc>
        <w:tc>
          <w:tcPr>
            <w:tcW w:w="2610" w:type="dxa"/>
          </w:tcPr>
          <w:p w14:paraId="4C585E35" w14:textId="6960736E" w:rsidR="00106D73" w:rsidRPr="0082653F" w:rsidRDefault="00D65249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zalogowana w systemie</w:t>
            </w:r>
          </w:p>
        </w:tc>
        <w:tc>
          <w:tcPr>
            <w:tcW w:w="3960" w:type="dxa"/>
          </w:tcPr>
          <w:p w14:paraId="7522FD4E" w14:textId="43240E43" w:rsidR="00106D73" w:rsidRPr="0082653F" w:rsidRDefault="00D65249" w:rsidP="004756C5">
            <w:pPr>
              <w:pStyle w:val="InfoBlue"/>
            </w:pPr>
            <w:r>
              <w:t>Przeglądanie oferty księgarni,</w:t>
            </w:r>
            <w:r w:rsidR="00D22F7C">
              <w:t xml:space="preserve">dodawanie </w:t>
            </w:r>
            <w:r w:rsidR="00D461F1">
              <w:t>pozycji do koszyka,</w:t>
            </w:r>
            <w:r>
              <w:t xml:space="preserve"> </w:t>
            </w:r>
            <w:r w:rsidR="0015317B">
              <w:t>składanie zamówień I reklamacji, dodawanie różnych pozycji do ulubionych</w:t>
            </w:r>
            <w:r w:rsidR="009C2807">
              <w:t>, dostęp do e-bankowości i</w:t>
            </w:r>
            <w:r w:rsidR="008D23DB">
              <w:t xml:space="preserve"> płatności online. Możliwość korzystania z programu lojalnościowego.</w:t>
            </w:r>
          </w:p>
        </w:tc>
      </w:tr>
      <w:tr w:rsidR="00106D73" w:rsidRPr="004756C5" w14:paraId="7220EA79" w14:textId="77777777" w:rsidTr="00005635">
        <w:tc>
          <w:tcPr>
            <w:tcW w:w="1890" w:type="dxa"/>
          </w:tcPr>
          <w:p w14:paraId="158302F4" w14:textId="30D4628E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Właściciel</w:t>
            </w:r>
          </w:p>
        </w:tc>
        <w:tc>
          <w:tcPr>
            <w:tcW w:w="2610" w:type="dxa"/>
          </w:tcPr>
          <w:p w14:paraId="5E14FB58" w14:textId="6EA8789D" w:rsidR="00106D73" w:rsidRPr="0082653F" w:rsidRDefault="0044505D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zarządzająca księgarnią.</w:t>
            </w:r>
          </w:p>
        </w:tc>
        <w:tc>
          <w:tcPr>
            <w:tcW w:w="3960" w:type="dxa"/>
          </w:tcPr>
          <w:p w14:paraId="65FB3B5A" w14:textId="0E7C8236" w:rsidR="00106D73" w:rsidRPr="0082653F" w:rsidRDefault="006E5207" w:rsidP="004756C5">
            <w:pPr>
              <w:pStyle w:val="InfoBlue"/>
            </w:pPr>
            <w:r>
              <w:t xml:space="preserve">Przeglądanie oferty księgarni, </w:t>
            </w:r>
            <w:r w:rsidR="00D520BE">
              <w:t>kontrolowanie stanu księgarni.</w:t>
            </w:r>
          </w:p>
        </w:tc>
      </w:tr>
      <w:tr w:rsidR="00106D73" w:rsidRPr="004756C5" w14:paraId="4C03B5B8" w14:textId="77777777" w:rsidTr="00005635">
        <w:tc>
          <w:tcPr>
            <w:tcW w:w="1890" w:type="dxa"/>
          </w:tcPr>
          <w:p w14:paraId="0A7BB22E" w14:textId="68FEE9BF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Administrator</w:t>
            </w:r>
          </w:p>
        </w:tc>
        <w:tc>
          <w:tcPr>
            <w:tcW w:w="2610" w:type="dxa"/>
          </w:tcPr>
          <w:p w14:paraId="466F4422" w14:textId="2D144D2C" w:rsidR="00106D73" w:rsidRPr="0082653F" w:rsidRDefault="00D520BE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kontrolująca system.</w:t>
            </w:r>
          </w:p>
        </w:tc>
        <w:tc>
          <w:tcPr>
            <w:tcW w:w="3960" w:type="dxa"/>
          </w:tcPr>
          <w:p w14:paraId="3595B9BF" w14:textId="7A517FC4" w:rsidR="00106D73" w:rsidRPr="0082653F" w:rsidRDefault="003A4B70" w:rsidP="004756C5">
            <w:pPr>
              <w:pStyle w:val="InfoBlue"/>
            </w:pPr>
            <w:r>
              <w:t>Wprowadzanie nowych funkcjonalności, przeglądanie oferty firmy</w:t>
            </w:r>
            <w:r w:rsidR="004F2826">
              <w:t xml:space="preserve">, tworzenie katalogu </w:t>
            </w:r>
            <w:r w:rsidR="004F2826">
              <w:lastRenderedPageBreak/>
              <w:t>I zarządzanie systemem</w:t>
            </w:r>
            <w:r w:rsidR="00EC5952">
              <w:t>. Edytowanie danych o kliencie</w:t>
            </w:r>
            <w:r w:rsidR="00E561D5">
              <w:t>.</w:t>
            </w:r>
          </w:p>
        </w:tc>
      </w:tr>
      <w:tr w:rsidR="00106D73" w:rsidRPr="004756C5" w14:paraId="3B71615D" w14:textId="77777777" w:rsidTr="00005635">
        <w:tc>
          <w:tcPr>
            <w:tcW w:w="1890" w:type="dxa"/>
          </w:tcPr>
          <w:p w14:paraId="4FF2766B" w14:textId="2683CED2" w:rsidR="00106D73" w:rsidRDefault="00106D73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lastRenderedPageBreak/>
              <w:t>Pracownik</w:t>
            </w:r>
          </w:p>
        </w:tc>
        <w:tc>
          <w:tcPr>
            <w:tcW w:w="2610" w:type="dxa"/>
          </w:tcPr>
          <w:p w14:paraId="23B5B8C5" w14:textId="2BCEA910" w:rsidR="00106D73" w:rsidRPr="0082653F" w:rsidRDefault="005A4748" w:rsidP="00005635">
            <w:pPr>
              <w:pStyle w:val="InfoBlue"/>
              <w:rPr>
                <w:lang w:val="pl-PL"/>
              </w:rPr>
            </w:pPr>
            <w:r>
              <w:rPr>
                <w:lang w:val="pl-PL"/>
              </w:rPr>
              <w:t>Osoba pracująca w księgarni</w:t>
            </w:r>
          </w:p>
        </w:tc>
        <w:tc>
          <w:tcPr>
            <w:tcW w:w="3960" w:type="dxa"/>
          </w:tcPr>
          <w:p w14:paraId="0D7E2580" w14:textId="4B2426DB" w:rsidR="00106D73" w:rsidRPr="0082653F" w:rsidRDefault="003A4B70" w:rsidP="004756C5">
            <w:pPr>
              <w:pStyle w:val="InfoBlue"/>
            </w:pPr>
            <w:r>
              <w:t>Przeglądanie oferty firmy</w:t>
            </w:r>
            <w:r w:rsidR="004F2826">
              <w:t xml:space="preserve">, </w:t>
            </w:r>
            <w:r w:rsidR="00EC5952">
              <w:t>realizowanie zamówień I reklamacji.</w:t>
            </w:r>
          </w:p>
        </w:tc>
      </w:tr>
    </w:tbl>
    <w:p w14:paraId="39798AC3" w14:textId="23C4166B" w:rsidR="0082653F" w:rsidRPr="004756C5" w:rsidRDefault="0082653F">
      <w:pPr>
        <w:pStyle w:val="Tekstpodstawowy"/>
      </w:pPr>
    </w:p>
    <w:p w14:paraId="06CD1E21" w14:textId="77777777" w:rsidR="00685AA7" w:rsidRPr="0082653F" w:rsidRDefault="004756C5">
      <w:pPr>
        <w:pStyle w:val="Nagwek1"/>
        <w:rPr>
          <w:lang w:val="pl-PL"/>
        </w:rPr>
      </w:pPr>
      <w:bookmarkStart w:id="3" w:name="_Toc436203387"/>
      <w:bookmarkStart w:id="4" w:name="_Toc452813590"/>
      <w:bookmarkStart w:id="5" w:name="_Toc512930915"/>
      <w:bookmarkStart w:id="6" w:name="_Toc20715760"/>
      <w:bookmarkEnd w:id="2"/>
      <w:r>
        <w:rPr>
          <w:lang w:val="pl-PL"/>
        </w:rPr>
        <w:t>Opis produktu</w:t>
      </w:r>
      <w:bookmarkEnd w:id="3"/>
      <w:bookmarkEnd w:id="4"/>
      <w:bookmarkEnd w:id="5"/>
      <w:bookmarkEnd w:id="6"/>
    </w:p>
    <w:p w14:paraId="06098FD0" w14:textId="77777777" w:rsidR="00685AA7" w:rsidRPr="0082653F" w:rsidRDefault="004756C5">
      <w:pPr>
        <w:pStyle w:val="Nagwek2"/>
        <w:rPr>
          <w:lang w:val="pl-PL"/>
        </w:rPr>
      </w:pPr>
      <w:r>
        <w:rPr>
          <w:lang w:val="pl-PL"/>
        </w:rPr>
        <w:t>Potrzeby i cechy</w:t>
      </w:r>
    </w:p>
    <w:p w14:paraId="37DEDE67" w14:textId="3BF87F26" w:rsidR="00685AA7" w:rsidRPr="00C94E79" w:rsidRDefault="00685AA7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685AA7" w:rsidRPr="0082653F" w14:paraId="0C25B39C" w14:textId="77777777" w:rsidTr="004756C5">
        <w:tc>
          <w:tcPr>
            <w:tcW w:w="2802" w:type="dxa"/>
          </w:tcPr>
          <w:p w14:paraId="7C06E5F6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Potrzeba</w:t>
            </w:r>
          </w:p>
        </w:tc>
        <w:tc>
          <w:tcPr>
            <w:tcW w:w="1275" w:type="dxa"/>
          </w:tcPr>
          <w:p w14:paraId="2FB118B0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1611" w:type="dxa"/>
          </w:tcPr>
          <w:p w14:paraId="380CD767" w14:textId="77777777" w:rsidR="00685AA7" w:rsidRPr="0082653F" w:rsidRDefault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Cechy</w:t>
            </w:r>
          </w:p>
        </w:tc>
        <w:tc>
          <w:tcPr>
            <w:tcW w:w="2430" w:type="dxa"/>
          </w:tcPr>
          <w:p w14:paraId="5FB05E7C" w14:textId="77777777" w:rsidR="00685AA7" w:rsidRPr="0082653F" w:rsidRDefault="004756C5" w:rsidP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 w:rsidR="00685AA7" w:rsidRPr="0082653F" w14:paraId="7E8EA6CB" w14:textId="77777777" w:rsidTr="004756C5">
        <w:tc>
          <w:tcPr>
            <w:tcW w:w="2802" w:type="dxa"/>
          </w:tcPr>
          <w:p w14:paraId="1D68251E" w14:textId="5C0B3985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Płatność internetowa</w:t>
            </w:r>
          </w:p>
        </w:tc>
        <w:tc>
          <w:tcPr>
            <w:tcW w:w="1275" w:type="dxa"/>
          </w:tcPr>
          <w:p w14:paraId="3F64A147" w14:textId="1D1A978D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128BEF2C" w14:textId="4912E207" w:rsidR="00685AA7" w:rsidRPr="0082653F" w:rsidRDefault="00EA618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płatności online</w:t>
            </w:r>
          </w:p>
        </w:tc>
        <w:tc>
          <w:tcPr>
            <w:tcW w:w="2430" w:type="dxa"/>
          </w:tcPr>
          <w:p w14:paraId="1D631E50" w14:textId="2D709028" w:rsidR="00685AA7" w:rsidRPr="0082653F" w:rsidRDefault="0065440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EA6181" w:rsidRPr="0082653F" w14:paraId="368F3878" w14:textId="77777777" w:rsidTr="004756C5">
        <w:tc>
          <w:tcPr>
            <w:tcW w:w="2802" w:type="dxa"/>
          </w:tcPr>
          <w:p w14:paraId="0DD6E23E" w14:textId="764C1DB3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Przeglądanie katalogu</w:t>
            </w:r>
          </w:p>
        </w:tc>
        <w:tc>
          <w:tcPr>
            <w:tcW w:w="1275" w:type="dxa"/>
          </w:tcPr>
          <w:p w14:paraId="07B219CD" w14:textId="6B77F718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6948691" w14:textId="03732602" w:rsidR="00EA6181" w:rsidRDefault="00B9098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przeglądania katalogu </w:t>
            </w:r>
            <w:r w:rsidR="00BB7E03">
              <w:rPr>
                <w:lang w:val="pl-PL"/>
              </w:rPr>
              <w:t>przez użytkowników</w:t>
            </w:r>
          </w:p>
        </w:tc>
        <w:tc>
          <w:tcPr>
            <w:tcW w:w="2430" w:type="dxa"/>
          </w:tcPr>
          <w:p w14:paraId="1AFB5241" w14:textId="7385DD73" w:rsidR="00EA6181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1D9E9B8C" w14:textId="77777777" w:rsidTr="004756C5">
        <w:tc>
          <w:tcPr>
            <w:tcW w:w="2802" w:type="dxa"/>
          </w:tcPr>
          <w:p w14:paraId="32785FB2" w14:textId="24E1ADE8" w:rsidR="00BB7E03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Składanie zamówień</w:t>
            </w:r>
          </w:p>
        </w:tc>
        <w:tc>
          <w:tcPr>
            <w:tcW w:w="1275" w:type="dxa"/>
          </w:tcPr>
          <w:p w14:paraId="4EFBEF0E" w14:textId="1F45B114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320EB930" w14:textId="13532CD8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dokonania zakupów online przez klienta</w:t>
            </w:r>
          </w:p>
        </w:tc>
        <w:tc>
          <w:tcPr>
            <w:tcW w:w="2430" w:type="dxa"/>
          </w:tcPr>
          <w:p w14:paraId="79E33CC0" w14:textId="7AA6D448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09F03A0E" w14:textId="77777777" w:rsidTr="004756C5">
        <w:tc>
          <w:tcPr>
            <w:tcW w:w="2802" w:type="dxa"/>
          </w:tcPr>
          <w:p w14:paraId="7D6C4F0D" w14:textId="7DED9968" w:rsidR="00BB7E03" w:rsidRDefault="00BB7E0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Składanie reklamacji</w:t>
            </w:r>
          </w:p>
        </w:tc>
        <w:tc>
          <w:tcPr>
            <w:tcW w:w="1275" w:type="dxa"/>
          </w:tcPr>
          <w:p w14:paraId="3F2193CB" w14:textId="58D85DB7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062FA625" w14:textId="4220365A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zwrócenia produktu</w:t>
            </w:r>
          </w:p>
        </w:tc>
        <w:tc>
          <w:tcPr>
            <w:tcW w:w="2430" w:type="dxa"/>
          </w:tcPr>
          <w:p w14:paraId="6D059349" w14:textId="6D2ACE22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006581DE" w14:textId="77777777" w:rsidTr="004756C5">
        <w:tc>
          <w:tcPr>
            <w:tcW w:w="2802" w:type="dxa"/>
          </w:tcPr>
          <w:p w14:paraId="2C38CC99" w14:textId="25174C50" w:rsidR="00BB7E0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Dostawa</w:t>
            </w:r>
          </w:p>
        </w:tc>
        <w:tc>
          <w:tcPr>
            <w:tcW w:w="1275" w:type="dxa"/>
          </w:tcPr>
          <w:p w14:paraId="1A0DE6A6" w14:textId="7F90147C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2256295A" w14:textId="4BB4556C" w:rsidR="00BB7E03" w:rsidRDefault="005F1FE5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wybrania sposobu dostawy zamówienia</w:t>
            </w:r>
          </w:p>
        </w:tc>
        <w:tc>
          <w:tcPr>
            <w:tcW w:w="2430" w:type="dxa"/>
          </w:tcPr>
          <w:p w14:paraId="5E7D1A44" w14:textId="1E32D17C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BB7E03" w:rsidRPr="0082653F" w14:paraId="67418B1A" w14:textId="77777777" w:rsidTr="004756C5">
        <w:tc>
          <w:tcPr>
            <w:tcW w:w="2802" w:type="dxa"/>
          </w:tcPr>
          <w:p w14:paraId="22A1FAB9" w14:textId="133BFDF0" w:rsidR="00BB7E0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Program lojalnościowy</w:t>
            </w:r>
          </w:p>
        </w:tc>
        <w:tc>
          <w:tcPr>
            <w:tcW w:w="1275" w:type="dxa"/>
          </w:tcPr>
          <w:p w14:paraId="3B1C6173" w14:textId="758064F5" w:rsidR="00BB7E0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4AD3553D" w14:textId="56225BD6" w:rsidR="00BB7E03" w:rsidRDefault="009A26F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Zbieranie punktów przez klientów </w:t>
            </w:r>
            <w:r w:rsidR="0019698E">
              <w:rPr>
                <w:lang w:val="pl-PL"/>
              </w:rPr>
              <w:t>po złożeniu zamówienia. Punkty przekładają się na zniżkę przy kolejnych zakupach</w:t>
            </w:r>
            <w:r w:rsidR="008C56AC">
              <w:rPr>
                <w:lang w:val="pl-PL"/>
              </w:rPr>
              <w:t>.</w:t>
            </w:r>
          </w:p>
        </w:tc>
        <w:tc>
          <w:tcPr>
            <w:tcW w:w="2430" w:type="dxa"/>
          </w:tcPr>
          <w:p w14:paraId="2879E48C" w14:textId="1E9B4183" w:rsidR="00BB7E0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364193" w:rsidRPr="0082653F" w14:paraId="18E6F9AB" w14:textId="77777777" w:rsidTr="004756C5">
        <w:tc>
          <w:tcPr>
            <w:tcW w:w="2802" w:type="dxa"/>
          </w:tcPr>
          <w:p w14:paraId="5DA2C143" w14:textId="0B4A71FB" w:rsidR="00364193" w:rsidRDefault="00364193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Dodawanie pozycji do ulubionych</w:t>
            </w:r>
          </w:p>
        </w:tc>
        <w:tc>
          <w:tcPr>
            <w:tcW w:w="1275" w:type="dxa"/>
          </w:tcPr>
          <w:p w14:paraId="47DD15EF" w14:textId="3CD61D65" w:rsidR="0036419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079F4F90" w14:textId="1E582CAC" w:rsidR="00364193" w:rsidRDefault="008C56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zapisania produktu w ulubionych</w:t>
            </w:r>
          </w:p>
        </w:tc>
        <w:tc>
          <w:tcPr>
            <w:tcW w:w="2430" w:type="dxa"/>
          </w:tcPr>
          <w:p w14:paraId="05BC03B5" w14:textId="452D12A9" w:rsidR="0036419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364193" w:rsidRPr="0082653F" w14:paraId="32874DA4" w14:textId="77777777" w:rsidTr="004756C5">
        <w:tc>
          <w:tcPr>
            <w:tcW w:w="2802" w:type="dxa"/>
          </w:tcPr>
          <w:p w14:paraId="3A5121E7" w14:textId="153DA974" w:rsidR="00364193" w:rsidRDefault="001A29C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Rejestracja</w:t>
            </w:r>
          </w:p>
        </w:tc>
        <w:tc>
          <w:tcPr>
            <w:tcW w:w="1275" w:type="dxa"/>
          </w:tcPr>
          <w:p w14:paraId="558E5AFB" w14:textId="556EE589" w:rsidR="00364193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514534A3" w14:textId="6FC4C666" w:rsidR="00364193" w:rsidRDefault="008C56A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</w:t>
            </w:r>
            <w:r w:rsidR="00F55616">
              <w:rPr>
                <w:lang w:val="pl-PL"/>
              </w:rPr>
              <w:t>założenia konta w systemie</w:t>
            </w:r>
          </w:p>
        </w:tc>
        <w:tc>
          <w:tcPr>
            <w:tcW w:w="2430" w:type="dxa"/>
          </w:tcPr>
          <w:p w14:paraId="670128CE" w14:textId="6D31AF97" w:rsidR="00364193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1A29C0" w:rsidRPr="0082653F" w14:paraId="7A866951" w14:textId="77777777" w:rsidTr="004756C5">
        <w:tc>
          <w:tcPr>
            <w:tcW w:w="2802" w:type="dxa"/>
          </w:tcPr>
          <w:p w14:paraId="0ADB7A78" w14:textId="45F806E0" w:rsidR="001A29C0" w:rsidRDefault="001A29C0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lastRenderedPageBreak/>
              <w:t>Logowanie</w:t>
            </w:r>
          </w:p>
        </w:tc>
        <w:tc>
          <w:tcPr>
            <w:tcW w:w="1275" w:type="dxa"/>
          </w:tcPr>
          <w:p w14:paraId="20F615E7" w14:textId="1A68A8CA" w:rsidR="001A29C0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1BB2FD43" w14:textId="558B6B42" w:rsidR="001A29C0" w:rsidRDefault="00F55616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Umożliwienie </w:t>
            </w:r>
            <w:r w:rsidR="00A60171">
              <w:rPr>
                <w:lang w:val="pl-PL"/>
              </w:rPr>
              <w:t>dostępu do stworzonego wcześniej już konta.</w:t>
            </w:r>
          </w:p>
        </w:tc>
        <w:tc>
          <w:tcPr>
            <w:tcW w:w="2430" w:type="dxa"/>
          </w:tcPr>
          <w:p w14:paraId="3CAAAB9D" w14:textId="262A17A9" w:rsidR="001A29C0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733FA1" w:rsidRPr="0082653F" w14:paraId="11759500" w14:textId="77777777" w:rsidTr="004756C5">
        <w:tc>
          <w:tcPr>
            <w:tcW w:w="2802" w:type="dxa"/>
          </w:tcPr>
          <w:p w14:paraId="19FB358B" w14:textId="76F02473" w:rsidR="00733FA1" w:rsidRDefault="00733FA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Edytowanie danych o kliencie</w:t>
            </w:r>
          </w:p>
        </w:tc>
        <w:tc>
          <w:tcPr>
            <w:tcW w:w="1275" w:type="dxa"/>
          </w:tcPr>
          <w:p w14:paraId="5541E24C" w14:textId="02324734" w:rsidR="00733FA1" w:rsidRDefault="00232A59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Średni</w:t>
            </w:r>
          </w:p>
        </w:tc>
        <w:tc>
          <w:tcPr>
            <w:tcW w:w="1611" w:type="dxa"/>
          </w:tcPr>
          <w:p w14:paraId="5B935E6A" w14:textId="67507EBE" w:rsidR="00733FA1" w:rsidRDefault="00C45F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 zmiany danych klienta zapisanych przy tworzeniu konta.</w:t>
            </w:r>
          </w:p>
        </w:tc>
        <w:tc>
          <w:tcPr>
            <w:tcW w:w="2430" w:type="dxa"/>
          </w:tcPr>
          <w:p w14:paraId="3F99FC6C" w14:textId="64FBFF18" w:rsidR="00733FA1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D22F7C" w:rsidRPr="0082653F" w14:paraId="62D132C7" w14:textId="77777777" w:rsidTr="004756C5">
        <w:tc>
          <w:tcPr>
            <w:tcW w:w="2802" w:type="dxa"/>
          </w:tcPr>
          <w:p w14:paraId="57699CA1" w14:textId="78D499E5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Dodawanie produktów do koszyka</w:t>
            </w:r>
          </w:p>
        </w:tc>
        <w:tc>
          <w:tcPr>
            <w:tcW w:w="1275" w:type="dxa"/>
          </w:tcPr>
          <w:p w14:paraId="09AAB4F1" w14:textId="0F20DC0F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1611" w:type="dxa"/>
          </w:tcPr>
          <w:p w14:paraId="74EC3CF7" w14:textId="67A3F9B5" w:rsidR="00D22F7C" w:rsidRDefault="00C45F0E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Umożliwienie</w:t>
            </w:r>
            <w:r w:rsidR="00162DA7">
              <w:rPr>
                <w:lang w:val="pl-PL"/>
              </w:rPr>
              <w:t xml:space="preserve"> wyboru </w:t>
            </w:r>
            <w:r w:rsidR="00DB7A07">
              <w:rPr>
                <w:lang w:val="pl-PL"/>
              </w:rPr>
              <w:t xml:space="preserve">produktu </w:t>
            </w:r>
            <w:r w:rsidR="00162DA7">
              <w:rPr>
                <w:lang w:val="pl-PL"/>
              </w:rPr>
              <w:t xml:space="preserve">i </w:t>
            </w:r>
            <w:r w:rsidR="00DB7A07">
              <w:rPr>
                <w:lang w:val="pl-PL"/>
              </w:rPr>
              <w:t>zapisania go w koszyku.</w:t>
            </w:r>
          </w:p>
        </w:tc>
        <w:tc>
          <w:tcPr>
            <w:tcW w:w="2430" w:type="dxa"/>
          </w:tcPr>
          <w:p w14:paraId="25EBD182" w14:textId="5558BB17" w:rsidR="00D22F7C" w:rsidRDefault="00D461F1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41A1C1BE" w14:textId="58EB30FE" w:rsidR="00685AA7" w:rsidRDefault="00685AA7">
      <w:pPr>
        <w:pStyle w:val="Tekstpodstawowy"/>
        <w:rPr>
          <w:lang w:val="pl-PL"/>
        </w:rPr>
      </w:pPr>
    </w:p>
    <w:p w14:paraId="75926392" w14:textId="77777777" w:rsidR="00685AA7" w:rsidRPr="0082653F" w:rsidRDefault="004756C5">
      <w:pPr>
        <w:pStyle w:val="Nagwek1"/>
        <w:rPr>
          <w:lang w:val="pl-PL"/>
        </w:rPr>
      </w:pPr>
      <w:r>
        <w:rPr>
          <w:lang w:val="pl-PL"/>
        </w:rPr>
        <w:t>Inne wymagania produktowe</w:t>
      </w:r>
    </w:p>
    <w:p w14:paraId="0A5F946E" w14:textId="287B21FF" w:rsidR="00816C1B" w:rsidRPr="00C94E79" w:rsidRDefault="00816C1B" w:rsidP="00816C1B">
      <w:pPr>
        <w:pStyle w:val="InfoBlue"/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 w:rsidRPr="0082653F" w14:paraId="163A5EFD" w14:textId="77777777">
        <w:tc>
          <w:tcPr>
            <w:tcW w:w="3936" w:type="dxa"/>
          </w:tcPr>
          <w:p w14:paraId="0FCDFA1C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Wymaganie</w:t>
            </w:r>
          </w:p>
        </w:tc>
        <w:tc>
          <w:tcPr>
            <w:tcW w:w="1134" w:type="dxa"/>
          </w:tcPr>
          <w:p w14:paraId="6C00B5D9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Priorytet</w:t>
            </w:r>
          </w:p>
        </w:tc>
        <w:tc>
          <w:tcPr>
            <w:tcW w:w="2835" w:type="dxa"/>
          </w:tcPr>
          <w:p w14:paraId="724D3014" w14:textId="77777777" w:rsidR="002B4085" w:rsidRPr="0082653F" w:rsidRDefault="004756C5" w:rsidP="00685AA7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Planowane wydanie</w:t>
            </w:r>
          </w:p>
        </w:tc>
      </w:tr>
      <w:tr w:rsidR="002B4085" w:rsidRPr="0082653F" w14:paraId="04F5D2B2" w14:textId="77777777">
        <w:tc>
          <w:tcPr>
            <w:tcW w:w="3936" w:type="dxa"/>
          </w:tcPr>
          <w:p w14:paraId="585ABCCB" w14:textId="6B8E4913" w:rsidR="002B4085" w:rsidRPr="0082653F" w:rsidRDefault="00A74EC4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Przerwa techniczna</w:t>
            </w:r>
            <w:r w:rsidR="008B7235">
              <w:rPr>
                <w:lang w:val="pl-PL"/>
              </w:rPr>
              <w:t xml:space="preserve"> – raz na kwartał</w:t>
            </w:r>
          </w:p>
        </w:tc>
        <w:tc>
          <w:tcPr>
            <w:tcW w:w="1134" w:type="dxa"/>
          </w:tcPr>
          <w:p w14:paraId="2C098A05" w14:textId="641850D3" w:rsidR="002B4085" w:rsidRPr="0082653F" w:rsidRDefault="00D92A19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0500A63B" w14:textId="1E163F89" w:rsidR="002B4085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74EC4" w:rsidRPr="0082653F" w14:paraId="32DA784D" w14:textId="77777777">
        <w:tc>
          <w:tcPr>
            <w:tcW w:w="3936" w:type="dxa"/>
          </w:tcPr>
          <w:p w14:paraId="6450AA3A" w14:textId="27786CAB" w:rsidR="00A74EC4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Wersja językowa – polski</w:t>
            </w:r>
          </w:p>
        </w:tc>
        <w:tc>
          <w:tcPr>
            <w:tcW w:w="1134" w:type="dxa"/>
          </w:tcPr>
          <w:p w14:paraId="059F4EA3" w14:textId="0D074D87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4B987557" w14:textId="5690243D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D92A19" w:rsidRPr="0082653F" w14:paraId="51DEABE6" w14:textId="77777777">
        <w:tc>
          <w:tcPr>
            <w:tcW w:w="3936" w:type="dxa"/>
          </w:tcPr>
          <w:p w14:paraId="7990E5F7" w14:textId="519DDB50" w:rsidR="00D92A19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Wersja językowa - angielski</w:t>
            </w:r>
          </w:p>
        </w:tc>
        <w:tc>
          <w:tcPr>
            <w:tcW w:w="1134" w:type="dxa"/>
          </w:tcPr>
          <w:p w14:paraId="46D33755" w14:textId="6C35F980" w:rsidR="00D92A19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Niski</w:t>
            </w:r>
          </w:p>
        </w:tc>
        <w:tc>
          <w:tcPr>
            <w:tcW w:w="2835" w:type="dxa"/>
          </w:tcPr>
          <w:p w14:paraId="2FFE826F" w14:textId="72CB1E36" w:rsidR="00D92A19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2</w:t>
            </w:r>
          </w:p>
        </w:tc>
      </w:tr>
      <w:tr w:rsidR="00A74EC4" w:rsidRPr="0082653F" w14:paraId="1E4194D3" w14:textId="77777777">
        <w:tc>
          <w:tcPr>
            <w:tcW w:w="3936" w:type="dxa"/>
          </w:tcPr>
          <w:p w14:paraId="2B58A28F" w14:textId="76F242EE" w:rsidR="00A74EC4" w:rsidRDefault="00A74EC4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Dostęp do systemu 24</w:t>
            </w:r>
            <w:r w:rsidR="007731F9">
              <w:rPr>
                <w:lang w:val="pl-PL"/>
              </w:rPr>
              <w:t>/7</w:t>
            </w:r>
          </w:p>
        </w:tc>
        <w:tc>
          <w:tcPr>
            <w:tcW w:w="1134" w:type="dxa"/>
          </w:tcPr>
          <w:p w14:paraId="02610625" w14:textId="414DD83F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5F3563C6" w14:textId="7552E697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  <w:tr w:rsidR="00A74EC4" w:rsidRPr="0082653F" w14:paraId="559377EE" w14:textId="77777777">
        <w:tc>
          <w:tcPr>
            <w:tcW w:w="3936" w:type="dxa"/>
          </w:tcPr>
          <w:p w14:paraId="7284E88B" w14:textId="109F09B2" w:rsidR="00A74EC4" w:rsidRDefault="007731F9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Przeglądarki: Google Chrome, Opera, </w:t>
            </w:r>
            <w:r w:rsidR="008B7235">
              <w:rPr>
                <w:lang w:val="pl-PL"/>
              </w:rPr>
              <w:t>FireFox</w:t>
            </w:r>
          </w:p>
        </w:tc>
        <w:tc>
          <w:tcPr>
            <w:tcW w:w="1134" w:type="dxa"/>
          </w:tcPr>
          <w:p w14:paraId="6FDA004C" w14:textId="6E202547" w:rsidR="00A74EC4" w:rsidRPr="0082653F" w:rsidRDefault="0028081B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Wysoki</w:t>
            </w:r>
          </w:p>
        </w:tc>
        <w:tc>
          <w:tcPr>
            <w:tcW w:w="2835" w:type="dxa"/>
          </w:tcPr>
          <w:p w14:paraId="194A61B7" w14:textId="08651B21" w:rsidR="00A74EC4" w:rsidRPr="0082653F" w:rsidRDefault="00323E4F" w:rsidP="00685AA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</w:t>
            </w:r>
          </w:p>
        </w:tc>
      </w:tr>
    </w:tbl>
    <w:p w14:paraId="65A09F0C" w14:textId="65455DD6" w:rsidR="002B4085" w:rsidRDefault="002108E1" w:rsidP="00816C1B">
      <w:pPr>
        <w:pStyle w:val="Tekstpodstawowy"/>
        <w:ind w:left="0"/>
        <w:rPr>
          <w:lang w:val="pl-PL"/>
        </w:rPr>
      </w:pPr>
      <w:r>
        <w:rPr>
          <w:lang w:val="pl-PL"/>
        </w:rPr>
        <w:t>Inne wymagania funkcjonalne, o której dostępny</w:t>
      </w:r>
      <w:r w:rsidR="00230596">
        <w:rPr>
          <w:lang w:val="pl-PL"/>
        </w:rPr>
        <w:t xml:space="preserve"> czy bd jakieś przerwy techniczne, jakie przeglądarki obsługują.</w:t>
      </w:r>
    </w:p>
    <w:p w14:paraId="5E028BE4" w14:textId="77777777" w:rsidR="004756C5" w:rsidRDefault="004756C5" w:rsidP="004756C5">
      <w:pPr>
        <w:pStyle w:val="Nagwek1"/>
        <w:rPr>
          <w:lang w:val="pl-PL"/>
        </w:rPr>
      </w:pPr>
      <w:r>
        <w:rPr>
          <w:lang w:val="pl-PL"/>
        </w:rPr>
        <w:t>Słownik pojęć</w:t>
      </w:r>
    </w:p>
    <w:p w14:paraId="22BD7F53" w14:textId="77777777" w:rsidR="004756C5" w:rsidRPr="004756C5" w:rsidRDefault="004756C5" w:rsidP="004756C5">
      <w:pPr>
        <w:pStyle w:val="InfoBlue"/>
      </w:pPr>
      <w:r w:rsidRPr="004756C5">
        <w:t>[A</w:t>
      </w:r>
      <w:r>
        <w:t>lphabetic list of terms with their definitions and synonyms (where applicable)</w:t>
      </w:r>
      <w:r w:rsidRPr="004756C5">
        <w:t>.]</w:t>
      </w:r>
    </w:p>
    <w:p w14:paraId="5ACA504B" w14:textId="77777777" w:rsidR="004756C5" w:rsidRPr="004756C5" w:rsidRDefault="004756C5" w:rsidP="004756C5"/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59"/>
        <w:gridCol w:w="1134"/>
        <w:gridCol w:w="5812"/>
      </w:tblGrid>
      <w:tr w:rsidR="004756C5" w:rsidRPr="0082653F" w14:paraId="358F45BE" w14:textId="77777777" w:rsidTr="004756C5">
        <w:tc>
          <w:tcPr>
            <w:tcW w:w="959" w:type="dxa"/>
          </w:tcPr>
          <w:p w14:paraId="1E772F7B" w14:textId="77777777" w:rsidR="004756C5" w:rsidRPr="0082653F" w:rsidRDefault="004756C5" w:rsidP="0000563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Termin</w:t>
            </w:r>
          </w:p>
        </w:tc>
        <w:tc>
          <w:tcPr>
            <w:tcW w:w="1134" w:type="dxa"/>
          </w:tcPr>
          <w:p w14:paraId="5D653A2E" w14:textId="77777777" w:rsidR="004756C5" w:rsidRPr="0082653F" w:rsidRDefault="004756C5" w:rsidP="0000563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Synonimy</w:t>
            </w:r>
          </w:p>
        </w:tc>
        <w:tc>
          <w:tcPr>
            <w:tcW w:w="5812" w:type="dxa"/>
          </w:tcPr>
          <w:p w14:paraId="0F75CEE8" w14:textId="77777777" w:rsidR="004756C5" w:rsidRPr="0082653F" w:rsidRDefault="004756C5" w:rsidP="004756C5">
            <w:pPr>
              <w:pStyle w:val="Tekstpodstawowy"/>
              <w:ind w:left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Definicja terminu</w:t>
            </w:r>
          </w:p>
        </w:tc>
      </w:tr>
      <w:tr w:rsidR="004756C5" w:rsidRPr="0082653F" w14:paraId="06A1D39A" w14:textId="77777777" w:rsidTr="004756C5">
        <w:tc>
          <w:tcPr>
            <w:tcW w:w="959" w:type="dxa"/>
          </w:tcPr>
          <w:p w14:paraId="54734AFC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1134" w:type="dxa"/>
          </w:tcPr>
          <w:p w14:paraId="661091E4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  <w:tc>
          <w:tcPr>
            <w:tcW w:w="5812" w:type="dxa"/>
          </w:tcPr>
          <w:p w14:paraId="24B9CAB2" w14:textId="77777777" w:rsidR="004756C5" w:rsidRPr="0082653F" w:rsidRDefault="004756C5" w:rsidP="00005635">
            <w:pPr>
              <w:pStyle w:val="Tekstpodstawowy"/>
              <w:ind w:left="0"/>
              <w:rPr>
                <w:lang w:val="pl-PL"/>
              </w:rPr>
            </w:pPr>
          </w:p>
        </w:tc>
      </w:tr>
    </w:tbl>
    <w:p w14:paraId="093F729F" w14:textId="77777777" w:rsidR="00C94E79" w:rsidRDefault="00C94E79" w:rsidP="004756C5">
      <w:pPr>
        <w:rPr>
          <w:lang w:val="pl-PL"/>
        </w:rPr>
      </w:pPr>
    </w:p>
    <w:p w14:paraId="621CEFAA" w14:textId="77777777" w:rsidR="00C94E79" w:rsidRDefault="00C94E79" w:rsidP="00C94E79">
      <w:pPr>
        <w:rPr>
          <w:lang w:val="pl-PL"/>
        </w:rPr>
      </w:pPr>
      <w:r>
        <w:rPr>
          <w:lang w:val="pl-PL"/>
        </w:rPr>
        <w:br w:type="page"/>
      </w:r>
    </w:p>
    <w:p w14:paraId="0B23258D" w14:textId="77777777" w:rsidR="00C94E79" w:rsidRDefault="00C94E79" w:rsidP="00C94E79">
      <w:pPr>
        <w:pStyle w:val="Tytu"/>
      </w:pPr>
      <w:r>
        <w:lastRenderedPageBreak/>
        <w:t>Model domenowy</w:t>
      </w:r>
    </w:p>
    <w:p w14:paraId="5E644F10" w14:textId="77777777" w:rsidR="00C94E79" w:rsidRPr="00C94E79" w:rsidRDefault="00C94E79" w:rsidP="00C94E79"/>
    <w:p w14:paraId="493A0589" w14:textId="77777777" w:rsidR="00C94E79" w:rsidRPr="004756C5" w:rsidRDefault="00C94E79" w:rsidP="00C94E79">
      <w:pPr>
        <w:pStyle w:val="InfoBlue"/>
      </w:pPr>
      <w:r w:rsidRPr="004756C5">
        <w:t>[</w:t>
      </w:r>
      <w:r>
        <w:t>A class diagram containing mostly business artefacts with additional explanations, when necessary</w:t>
      </w:r>
      <w:r w:rsidRPr="004756C5">
        <w:t>.]</w:t>
      </w:r>
    </w:p>
    <w:p w14:paraId="51F321C0" w14:textId="77777777" w:rsidR="004756C5" w:rsidRPr="00C94E79" w:rsidRDefault="004756C5" w:rsidP="004756C5"/>
    <w:p w14:paraId="77629970" w14:textId="77777777" w:rsidR="00C94E79" w:rsidRDefault="00C94E79" w:rsidP="00C94E79">
      <w:pPr>
        <w:pStyle w:val="Tytu"/>
      </w:pPr>
      <w:r>
        <w:t>Reguły biznesowe</w:t>
      </w:r>
    </w:p>
    <w:p w14:paraId="1CA563F6" w14:textId="77777777" w:rsidR="00C94E79" w:rsidRDefault="00C94E79" w:rsidP="00C94E79">
      <w:pPr>
        <w:pStyle w:val="InfoBlue"/>
      </w:pPr>
    </w:p>
    <w:p w14:paraId="0FF89B07" w14:textId="77777777" w:rsidR="00C94E79" w:rsidRPr="004756C5" w:rsidRDefault="00C94E79" w:rsidP="00C94E79">
      <w:pPr>
        <w:pStyle w:val="InfoBlue"/>
      </w:pPr>
      <w:r w:rsidRPr="004756C5">
        <w:t>[</w:t>
      </w:r>
      <w:r>
        <w:t>A list of business constrains – split by category</w:t>
      </w:r>
      <w:r w:rsidRPr="004756C5">
        <w:t>.]</w:t>
      </w:r>
    </w:p>
    <w:p w14:paraId="4F601A08" w14:textId="77777777" w:rsidR="004756C5" w:rsidRPr="00C94E79" w:rsidRDefault="004756C5" w:rsidP="00816C1B">
      <w:pPr>
        <w:pStyle w:val="Tekstpodstawowy"/>
        <w:ind w:left="0"/>
      </w:pPr>
    </w:p>
    <w:sectPr w:rsidR="004756C5" w:rsidRPr="00C94E79" w:rsidSect="0082653F">
      <w:headerReference w:type="default" r:id="rId7"/>
      <w:footerReference w:type="default" r:id="rId8"/>
      <w:pgSz w:w="12240" w:h="15840" w:code="1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F5FF09" w14:textId="77777777" w:rsidR="00D972EE" w:rsidRDefault="00D972EE">
      <w:pPr>
        <w:spacing w:line="240" w:lineRule="auto"/>
      </w:pPr>
      <w:r>
        <w:separator/>
      </w:r>
    </w:p>
  </w:endnote>
  <w:endnote w:type="continuationSeparator" w:id="0">
    <w:p w14:paraId="55028D05" w14:textId="77777777" w:rsidR="00D972EE" w:rsidRDefault="00D972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 w14:paraId="0BEF141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2E5947A" w14:textId="77777777"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C7E0F38" w14:textId="77777777"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D972EE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972EE">
            <w:rPr>
              <w:noProof/>
            </w:rPr>
            <w:t>2022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B1ABDC5" w14:textId="77777777" w:rsidR="00685AA7" w:rsidRDefault="00685AA7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 w:rsidR="00EB3006">
            <w:rPr>
              <w:rStyle w:val="Numerstrony"/>
              <w:noProof/>
            </w:rPr>
            <w:t>4</w:t>
          </w:r>
          <w:r>
            <w:rPr>
              <w:rStyle w:val="Numerstrony"/>
            </w:rPr>
            <w:fldChar w:fldCharType="end"/>
          </w:r>
        </w:p>
      </w:tc>
    </w:tr>
  </w:tbl>
  <w:p w14:paraId="6DE2BB47" w14:textId="77777777" w:rsidR="00685AA7" w:rsidRDefault="00685A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811371" w14:textId="77777777" w:rsidR="00D972EE" w:rsidRDefault="00D972EE">
      <w:pPr>
        <w:spacing w:line="240" w:lineRule="auto"/>
      </w:pPr>
      <w:r>
        <w:separator/>
      </w:r>
    </w:p>
  </w:footnote>
  <w:footnote w:type="continuationSeparator" w:id="0">
    <w:p w14:paraId="7FEF6E64" w14:textId="77777777" w:rsidR="00D972EE" w:rsidRDefault="00D972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 w14:paraId="2397D0DE" w14:textId="77777777">
      <w:tc>
        <w:tcPr>
          <w:tcW w:w="6379" w:type="dxa"/>
        </w:tcPr>
        <w:p w14:paraId="4BE2BACB" w14:textId="6BB607DC" w:rsidR="00685AA7" w:rsidRDefault="00BD2976" w:rsidP="0082653F">
          <w:r>
            <w:rPr>
              <w:b/>
            </w:rPr>
            <w:t>Między wierszami</w:t>
          </w:r>
        </w:p>
      </w:tc>
      <w:tc>
        <w:tcPr>
          <w:tcW w:w="3179" w:type="dxa"/>
        </w:tcPr>
        <w:p w14:paraId="5424D1F7" w14:textId="77777777"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 w14:paraId="01C6917D" w14:textId="77777777">
      <w:tc>
        <w:tcPr>
          <w:tcW w:w="6379" w:type="dxa"/>
        </w:tcPr>
        <w:p w14:paraId="123489DA" w14:textId="77777777" w:rsidR="00685AA7" w:rsidRDefault="00A60E6E">
          <w:r>
            <w:t>Etap I</w:t>
          </w:r>
        </w:p>
      </w:tc>
      <w:tc>
        <w:tcPr>
          <w:tcW w:w="3179" w:type="dxa"/>
        </w:tcPr>
        <w:p w14:paraId="04992254" w14:textId="5B356448" w:rsidR="00685AA7" w:rsidRDefault="0082653F">
          <w:r>
            <w:t xml:space="preserve">  Data</w:t>
          </w:r>
          <w:r w:rsidR="00685AA7">
            <w:t>:  &lt;</w:t>
          </w:r>
          <w:r w:rsidR="00105FC1">
            <w:t>13</w:t>
          </w:r>
          <w:r w:rsidR="00685AA7">
            <w:t>/</w:t>
          </w:r>
          <w:r w:rsidR="00105FC1">
            <w:t>10</w:t>
          </w:r>
          <w:r w:rsidR="00685AA7">
            <w:t>/</w:t>
          </w:r>
          <w:r w:rsidR="00105FC1">
            <w:t>2022</w:t>
          </w:r>
          <w:r w:rsidR="00685AA7">
            <w:t>&gt;</w:t>
          </w:r>
        </w:p>
      </w:tc>
    </w:tr>
  </w:tbl>
  <w:p w14:paraId="39C818E4" w14:textId="77777777" w:rsidR="00685AA7" w:rsidRDefault="00685A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62713E5"/>
    <w:multiLevelType w:val="multilevel"/>
    <w:tmpl w:val="C7220F2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756947471">
    <w:abstractNumId w:val="0"/>
  </w:num>
  <w:num w:numId="2" w16cid:durableId="200875318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517080366">
    <w:abstractNumId w:val="3"/>
  </w:num>
  <w:num w:numId="4" w16cid:durableId="1782191039">
    <w:abstractNumId w:val="13"/>
  </w:num>
  <w:num w:numId="5" w16cid:durableId="676225303">
    <w:abstractNumId w:val="27"/>
  </w:num>
  <w:num w:numId="6" w16cid:durableId="1901789664">
    <w:abstractNumId w:val="19"/>
  </w:num>
  <w:num w:numId="7" w16cid:durableId="725496166">
    <w:abstractNumId w:val="18"/>
  </w:num>
  <w:num w:numId="8" w16cid:durableId="206769289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 w16cid:durableId="261885915">
    <w:abstractNumId w:val="2"/>
  </w:num>
  <w:num w:numId="10" w16cid:durableId="1306159356">
    <w:abstractNumId w:val="25"/>
  </w:num>
  <w:num w:numId="11" w16cid:durableId="1560019506">
    <w:abstractNumId w:val="4"/>
  </w:num>
  <w:num w:numId="12" w16cid:durableId="535579074">
    <w:abstractNumId w:val="14"/>
  </w:num>
  <w:num w:numId="13" w16cid:durableId="118230282">
    <w:abstractNumId w:val="12"/>
  </w:num>
  <w:num w:numId="14" w16cid:durableId="496114981">
    <w:abstractNumId w:val="24"/>
  </w:num>
  <w:num w:numId="15" w16cid:durableId="1903170687">
    <w:abstractNumId w:val="11"/>
  </w:num>
  <w:num w:numId="16" w16cid:durableId="881869161">
    <w:abstractNumId w:val="5"/>
  </w:num>
  <w:num w:numId="17" w16cid:durableId="41558237">
    <w:abstractNumId w:val="23"/>
  </w:num>
  <w:num w:numId="18" w16cid:durableId="1480534704">
    <w:abstractNumId w:val="17"/>
  </w:num>
  <w:num w:numId="19" w16cid:durableId="1359431584">
    <w:abstractNumId w:val="6"/>
  </w:num>
  <w:num w:numId="20" w16cid:durableId="1306550618">
    <w:abstractNumId w:val="16"/>
  </w:num>
  <w:num w:numId="21" w16cid:durableId="401678496">
    <w:abstractNumId w:val="10"/>
  </w:num>
  <w:num w:numId="22" w16cid:durableId="487594279">
    <w:abstractNumId w:val="22"/>
  </w:num>
  <w:num w:numId="23" w16cid:durableId="1764761995">
    <w:abstractNumId w:val="9"/>
  </w:num>
  <w:num w:numId="24" w16cid:durableId="661859158">
    <w:abstractNumId w:val="8"/>
  </w:num>
  <w:num w:numId="25" w16cid:durableId="2061903714">
    <w:abstractNumId w:val="7"/>
  </w:num>
  <w:num w:numId="26" w16cid:durableId="1244679507">
    <w:abstractNumId w:val="20"/>
  </w:num>
  <w:num w:numId="27" w16cid:durableId="1884248980">
    <w:abstractNumId w:val="21"/>
  </w:num>
  <w:num w:numId="28" w16cid:durableId="1604652099">
    <w:abstractNumId w:val="28"/>
  </w:num>
  <w:num w:numId="29" w16cid:durableId="1759250238">
    <w:abstractNumId w:val="15"/>
  </w:num>
  <w:num w:numId="30" w16cid:durableId="71299741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2EE"/>
    <w:rsid w:val="00020C2A"/>
    <w:rsid w:val="000452F4"/>
    <w:rsid w:val="00064A73"/>
    <w:rsid w:val="001029BE"/>
    <w:rsid w:val="00105FC1"/>
    <w:rsid w:val="00106D73"/>
    <w:rsid w:val="00112411"/>
    <w:rsid w:val="00124652"/>
    <w:rsid w:val="0015317B"/>
    <w:rsid w:val="00162DA7"/>
    <w:rsid w:val="0019590E"/>
    <w:rsid w:val="0019698E"/>
    <w:rsid w:val="001A29C0"/>
    <w:rsid w:val="001E50FE"/>
    <w:rsid w:val="001F16AB"/>
    <w:rsid w:val="001F29DF"/>
    <w:rsid w:val="002108E1"/>
    <w:rsid w:val="0021604C"/>
    <w:rsid w:val="002173FE"/>
    <w:rsid w:val="00230596"/>
    <w:rsid w:val="00232A59"/>
    <w:rsid w:val="00253421"/>
    <w:rsid w:val="0028081B"/>
    <w:rsid w:val="00282C50"/>
    <w:rsid w:val="002B4085"/>
    <w:rsid w:val="002C1F5C"/>
    <w:rsid w:val="002F4B67"/>
    <w:rsid w:val="00305EEF"/>
    <w:rsid w:val="00323E4F"/>
    <w:rsid w:val="003360B9"/>
    <w:rsid w:val="00357408"/>
    <w:rsid w:val="0036179A"/>
    <w:rsid w:val="00364193"/>
    <w:rsid w:val="0037264A"/>
    <w:rsid w:val="00375A4A"/>
    <w:rsid w:val="00391ED2"/>
    <w:rsid w:val="003A4B70"/>
    <w:rsid w:val="00441FD8"/>
    <w:rsid w:val="0044505D"/>
    <w:rsid w:val="004756C5"/>
    <w:rsid w:val="00485743"/>
    <w:rsid w:val="004E4552"/>
    <w:rsid w:val="004E4DF3"/>
    <w:rsid w:val="004F2826"/>
    <w:rsid w:val="004F4235"/>
    <w:rsid w:val="004F7B0E"/>
    <w:rsid w:val="0052332F"/>
    <w:rsid w:val="0052614A"/>
    <w:rsid w:val="00566672"/>
    <w:rsid w:val="0059350E"/>
    <w:rsid w:val="00595F27"/>
    <w:rsid w:val="005A4748"/>
    <w:rsid w:val="005D0A7B"/>
    <w:rsid w:val="005F1FE5"/>
    <w:rsid w:val="005F45CB"/>
    <w:rsid w:val="006270A6"/>
    <w:rsid w:val="0065440C"/>
    <w:rsid w:val="00674AFA"/>
    <w:rsid w:val="00685AA7"/>
    <w:rsid w:val="006E5207"/>
    <w:rsid w:val="00700EDF"/>
    <w:rsid w:val="00733FA1"/>
    <w:rsid w:val="00737AA2"/>
    <w:rsid w:val="00752B4F"/>
    <w:rsid w:val="00756519"/>
    <w:rsid w:val="0076365D"/>
    <w:rsid w:val="007731F9"/>
    <w:rsid w:val="007E627C"/>
    <w:rsid w:val="00816C1B"/>
    <w:rsid w:val="0082653F"/>
    <w:rsid w:val="0084357B"/>
    <w:rsid w:val="008B5D57"/>
    <w:rsid w:val="008B7235"/>
    <w:rsid w:val="008C56AC"/>
    <w:rsid w:val="008D23DB"/>
    <w:rsid w:val="008E0D63"/>
    <w:rsid w:val="008E1AA3"/>
    <w:rsid w:val="009913F9"/>
    <w:rsid w:val="009A26FE"/>
    <w:rsid w:val="009A5604"/>
    <w:rsid w:val="009B4FA2"/>
    <w:rsid w:val="009C1C69"/>
    <w:rsid w:val="009C2807"/>
    <w:rsid w:val="009F17A5"/>
    <w:rsid w:val="00A03C8F"/>
    <w:rsid w:val="00A27239"/>
    <w:rsid w:val="00A42D5D"/>
    <w:rsid w:val="00A5796F"/>
    <w:rsid w:val="00A60171"/>
    <w:rsid w:val="00A60E6E"/>
    <w:rsid w:val="00A67A2A"/>
    <w:rsid w:val="00A74EC4"/>
    <w:rsid w:val="00A751B5"/>
    <w:rsid w:val="00AA7685"/>
    <w:rsid w:val="00AA7AB3"/>
    <w:rsid w:val="00AE4979"/>
    <w:rsid w:val="00B03C15"/>
    <w:rsid w:val="00B12478"/>
    <w:rsid w:val="00B40961"/>
    <w:rsid w:val="00B70DDE"/>
    <w:rsid w:val="00B90983"/>
    <w:rsid w:val="00BB7E03"/>
    <w:rsid w:val="00BD2976"/>
    <w:rsid w:val="00BD6ABE"/>
    <w:rsid w:val="00BF5DC2"/>
    <w:rsid w:val="00C17877"/>
    <w:rsid w:val="00C45F0E"/>
    <w:rsid w:val="00C71E46"/>
    <w:rsid w:val="00C94E79"/>
    <w:rsid w:val="00CA2FB4"/>
    <w:rsid w:val="00CB19B6"/>
    <w:rsid w:val="00D22F7C"/>
    <w:rsid w:val="00D244F7"/>
    <w:rsid w:val="00D3295E"/>
    <w:rsid w:val="00D37521"/>
    <w:rsid w:val="00D461F1"/>
    <w:rsid w:val="00D520BE"/>
    <w:rsid w:val="00D65022"/>
    <w:rsid w:val="00D65249"/>
    <w:rsid w:val="00D92A19"/>
    <w:rsid w:val="00D972EE"/>
    <w:rsid w:val="00DB7A07"/>
    <w:rsid w:val="00DC5841"/>
    <w:rsid w:val="00E060BC"/>
    <w:rsid w:val="00E15943"/>
    <w:rsid w:val="00E373A8"/>
    <w:rsid w:val="00E47B23"/>
    <w:rsid w:val="00E561D5"/>
    <w:rsid w:val="00E711BF"/>
    <w:rsid w:val="00EA6181"/>
    <w:rsid w:val="00EB3006"/>
    <w:rsid w:val="00EC5952"/>
    <w:rsid w:val="00EE5D9D"/>
    <w:rsid w:val="00EF3EE6"/>
    <w:rsid w:val="00F50253"/>
    <w:rsid w:val="00F55616"/>
    <w:rsid w:val="00F5644E"/>
    <w:rsid w:val="00F80E2E"/>
    <w:rsid w:val="00FB46EB"/>
    <w:rsid w:val="00FC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F1A4C95"/>
  <w15:chartTrackingRefBased/>
  <w15:docId w15:val="{013A0808-D931-477D-B9C9-647D5FE6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basedOn w:val="Domylnaczcionkaakapitu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kumentu">
    <w:name w:val="Document Map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ipercze">
    <w:name w:val="Hyperlink"/>
    <w:basedOn w:val="Domylnaczcionkaakapitu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200\Downloads\E1.dotm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E1</Template>
  <TotalTime>78</TotalTime>
  <Pages>6</Pages>
  <Words>604</Words>
  <Characters>4524</Characters>
  <Application>Microsoft Office Word</Application>
  <DocSecurity>0</DocSecurity>
  <Lines>37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Magda Sołtysiak</dc:creator>
  <cp:keywords/>
  <dc:description/>
  <cp:lastModifiedBy>Magda Sołtysiak</cp:lastModifiedBy>
  <cp:revision>119</cp:revision>
  <cp:lastPrinted>2001-03-15T13:26:00Z</cp:lastPrinted>
  <dcterms:created xsi:type="dcterms:W3CDTF">2022-10-13T07:24:00Z</dcterms:created>
  <dcterms:modified xsi:type="dcterms:W3CDTF">2022-10-13T08:42:00Z</dcterms:modified>
</cp:coreProperties>
</file>