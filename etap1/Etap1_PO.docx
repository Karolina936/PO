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C45DE" w14:textId="77777777" w:rsidR="0082653F" w:rsidRPr="0082653F" w:rsidRDefault="0082653F">
      <w:pPr>
        <w:pStyle w:val="Tytu"/>
        <w:rPr>
          <w:lang w:val="pl-PL"/>
        </w:rPr>
      </w:pPr>
    </w:p>
    <w:p w14:paraId="5A511051" w14:textId="77777777" w:rsidR="0082653F" w:rsidRPr="0082653F" w:rsidRDefault="0082653F">
      <w:pPr>
        <w:pStyle w:val="Tytu"/>
        <w:rPr>
          <w:lang w:val="pl-PL"/>
        </w:rPr>
      </w:pPr>
    </w:p>
    <w:p w14:paraId="72EBD5E1" w14:textId="77777777" w:rsidR="0082653F" w:rsidRPr="0082653F" w:rsidRDefault="0082653F" w:rsidP="0082653F">
      <w:pPr>
        <w:rPr>
          <w:lang w:val="pl-PL"/>
        </w:rPr>
      </w:pPr>
    </w:p>
    <w:p w14:paraId="5C790C80" w14:textId="77777777" w:rsidR="0082653F" w:rsidRPr="0082653F" w:rsidRDefault="0082653F" w:rsidP="0082653F">
      <w:pPr>
        <w:rPr>
          <w:lang w:val="pl-PL"/>
        </w:rPr>
      </w:pPr>
    </w:p>
    <w:p w14:paraId="2AE17CC4" w14:textId="77777777" w:rsidR="0082653F" w:rsidRPr="0082653F" w:rsidRDefault="0082653F" w:rsidP="0082653F">
      <w:pPr>
        <w:rPr>
          <w:lang w:val="pl-PL"/>
        </w:rPr>
      </w:pPr>
    </w:p>
    <w:p w14:paraId="277C451E" w14:textId="77777777" w:rsidR="0082653F" w:rsidRPr="0082653F" w:rsidRDefault="0082653F" w:rsidP="0082653F">
      <w:pPr>
        <w:rPr>
          <w:lang w:val="pl-PL"/>
        </w:rPr>
      </w:pPr>
    </w:p>
    <w:p w14:paraId="65746889" w14:textId="77777777" w:rsidR="0082653F" w:rsidRPr="0082653F" w:rsidRDefault="0082653F" w:rsidP="0082653F">
      <w:pPr>
        <w:rPr>
          <w:lang w:val="pl-PL"/>
        </w:rPr>
      </w:pPr>
    </w:p>
    <w:p w14:paraId="3DDB4B67" w14:textId="77777777" w:rsidR="0082653F" w:rsidRPr="0082653F" w:rsidRDefault="0082653F" w:rsidP="0082653F">
      <w:pPr>
        <w:rPr>
          <w:lang w:val="pl-PL"/>
        </w:rPr>
      </w:pPr>
    </w:p>
    <w:p w14:paraId="20E87D05" w14:textId="77777777" w:rsidR="0082653F" w:rsidRPr="0082653F" w:rsidRDefault="0082653F" w:rsidP="0082653F">
      <w:pPr>
        <w:rPr>
          <w:lang w:val="pl-PL"/>
        </w:rPr>
      </w:pPr>
    </w:p>
    <w:p w14:paraId="1210F10D" w14:textId="77777777" w:rsidR="0082653F" w:rsidRPr="0082653F" w:rsidRDefault="0082653F" w:rsidP="0082653F">
      <w:pPr>
        <w:rPr>
          <w:lang w:val="pl-PL"/>
        </w:rPr>
      </w:pPr>
    </w:p>
    <w:p w14:paraId="2EFC3719" w14:textId="77777777" w:rsidR="0082653F" w:rsidRPr="0082653F" w:rsidRDefault="0082653F" w:rsidP="0082653F">
      <w:pPr>
        <w:rPr>
          <w:lang w:val="pl-PL"/>
        </w:rPr>
      </w:pPr>
    </w:p>
    <w:p w14:paraId="1CDA767A" w14:textId="77777777" w:rsidR="0082653F" w:rsidRDefault="00C94E79">
      <w:pPr>
        <w:pStyle w:val="Tytu"/>
        <w:rPr>
          <w:lang w:val="pl-PL"/>
        </w:rPr>
      </w:pPr>
      <w:r>
        <w:rPr>
          <w:lang w:val="pl-PL"/>
        </w:rPr>
        <w:t>Wyniki etapu I: Wizja, słownik,</w:t>
      </w:r>
      <w:r>
        <w:rPr>
          <w:lang w:val="pl-PL"/>
        </w:rPr>
        <w:br/>
        <w:t>model domenowy, reguły biznesowe</w:t>
      </w:r>
    </w:p>
    <w:p w14:paraId="03FFE93C" w14:textId="77777777" w:rsidR="00C94E79" w:rsidRPr="00C94E79" w:rsidRDefault="00C94E79" w:rsidP="00C94E79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</w:p>
    <w:p w14:paraId="0BA35E25" w14:textId="5B9120D6" w:rsidR="0082653F" w:rsidRPr="0082653F" w:rsidRDefault="0082653F" w:rsidP="0082653F">
      <w:pPr>
        <w:pStyle w:val="Tytu"/>
        <w:rPr>
          <w:lang w:val="pl-PL"/>
        </w:rPr>
      </w:pPr>
      <w:r w:rsidRPr="0082653F">
        <w:rPr>
          <w:lang w:val="pl-PL"/>
        </w:rPr>
        <w:fldChar w:fldCharType="begin"/>
      </w:r>
      <w:r w:rsidRPr="0082653F">
        <w:rPr>
          <w:lang w:val="pl-PL"/>
        </w:rPr>
        <w:instrText xml:space="preserve"> SUBJECT  \* MERGEFORMAT </w:instrText>
      </w:r>
      <w:r w:rsidRPr="0082653F">
        <w:rPr>
          <w:lang w:val="pl-PL"/>
        </w:rPr>
        <w:fldChar w:fldCharType="separate"/>
      </w:r>
      <w:r w:rsidR="00D972EE">
        <w:rPr>
          <w:lang w:val="pl-PL"/>
        </w:rPr>
        <w:t>&lt;</w:t>
      </w:r>
      <w:r w:rsidR="00BD2976">
        <w:rPr>
          <w:lang w:val="pl-PL"/>
        </w:rPr>
        <w:t>Między wierszami</w:t>
      </w:r>
      <w:r w:rsidR="00D972EE">
        <w:rPr>
          <w:lang w:val="pl-PL"/>
        </w:rPr>
        <w:t>&gt;</w:t>
      </w:r>
      <w:r w:rsidRPr="0082653F">
        <w:rPr>
          <w:lang w:val="pl-PL"/>
        </w:rPr>
        <w:fldChar w:fldCharType="end"/>
      </w:r>
    </w:p>
    <w:p w14:paraId="155F5F86" w14:textId="77777777" w:rsidR="0082653F" w:rsidRPr="0082653F" w:rsidRDefault="0082653F" w:rsidP="0082653F">
      <w:pPr>
        <w:rPr>
          <w:lang w:val="pl-PL"/>
        </w:rPr>
      </w:pPr>
    </w:p>
    <w:p w14:paraId="06E0665C" w14:textId="77777777" w:rsidR="0082653F" w:rsidRPr="0082653F" w:rsidRDefault="0082653F" w:rsidP="0082653F">
      <w:pPr>
        <w:rPr>
          <w:lang w:val="pl-PL"/>
        </w:rPr>
      </w:pPr>
    </w:p>
    <w:p w14:paraId="69C38041" w14:textId="77777777" w:rsidR="0082653F" w:rsidRPr="0082653F" w:rsidRDefault="0082653F" w:rsidP="0082653F">
      <w:pPr>
        <w:rPr>
          <w:lang w:val="pl-PL"/>
        </w:rPr>
      </w:pPr>
    </w:p>
    <w:p w14:paraId="0C1C3D98" w14:textId="77777777" w:rsidR="0082653F" w:rsidRPr="0082653F" w:rsidRDefault="0082653F">
      <w:pPr>
        <w:pStyle w:val="Tytu"/>
        <w:rPr>
          <w:lang w:val="pl-PL"/>
        </w:rPr>
      </w:pPr>
      <w:r w:rsidRPr="0082653F">
        <w:rPr>
          <w:lang w:val="pl-PL"/>
        </w:rPr>
        <w:t>Projektowanie oprogramowania</w:t>
      </w:r>
    </w:p>
    <w:p w14:paraId="3273ACFD" w14:textId="77777777" w:rsidR="0082653F" w:rsidRPr="0082653F" w:rsidRDefault="0082653F" w:rsidP="0082653F">
      <w:pPr>
        <w:rPr>
          <w:lang w:val="pl-PL"/>
        </w:rPr>
      </w:pPr>
    </w:p>
    <w:p w14:paraId="1AC0254D" w14:textId="77777777" w:rsidR="0082653F" w:rsidRPr="0082653F" w:rsidRDefault="0082653F" w:rsidP="0082653F">
      <w:pPr>
        <w:rPr>
          <w:lang w:val="pl-PL"/>
        </w:rPr>
      </w:pPr>
    </w:p>
    <w:p w14:paraId="5863C813" w14:textId="77777777" w:rsidR="0082653F" w:rsidRPr="0082653F" w:rsidRDefault="0082653F" w:rsidP="0082653F">
      <w:pPr>
        <w:rPr>
          <w:lang w:val="pl-PL"/>
        </w:rPr>
      </w:pPr>
    </w:p>
    <w:p w14:paraId="06FF5739" w14:textId="77777777" w:rsidR="0082653F" w:rsidRPr="0082653F" w:rsidRDefault="0082653F" w:rsidP="0082653F">
      <w:pPr>
        <w:rPr>
          <w:lang w:val="pl-PL"/>
        </w:rPr>
      </w:pPr>
    </w:p>
    <w:p w14:paraId="0CC1E2C7" w14:textId="77777777" w:rsidR="0082653F" w:rsidRPr="0082653F" w:rsidRDefault="0082653F" w:rsidP="0082653F">
      <w:pPr>
        <w:rPr>
          <w:lang w:val="pl-PL"/>
        </w:rPr>
      </w:pPr>
    </w:p>
    <w:p w14:paraId="0525A132" w14:textId="77777777" w:rsidR="0082653F" w:rsidRPr="0082653F" w:rsidRDefault="0082653F" w:rsidP="0082653F">
      <w:pPr>
        <w:rPr>
          <w:lang w:val="pl-PL"/>
        </w:rPr>
      </w:pPr>
    </w:p>
    <w:p w14:paraId="0FA5B7C9" w14:textId="77777777" w:rsidR="0082653F" w:rsidRPr="0082653F" w:rsidRDefault="0082653F" w:rsidP="0082653F">
      <w:pPr>
        <w:rPr>
          <w:lang w:val="pl-PL"/>
        </w:rPr>
      </w:pPr>
    </w:p>
    <w:p w14:paraId="0F0B480D" w14:textId="063A32B9" w:rsidR="00C144D3" w:rsidRPr="0082653F" w:rsidRDefault="0082653F" w:rsidP="0082653F">
      <w:pPr>
        <w:rPr>
          <w:lang w:val="pl-PL"/>
        </w:rPr>
      </w:pPr>
      <w:r w:rsidRPr="0082653F">
        <w:rPr>
          <w:lang w:val="pl-PL"/>
        </w:rPr>
        <w:t>Skład zespołu:</w:t>
      </w:r>
      <w:r w:rsidRPr="0082653F">
        <w:rPr>
          <w:lang w:val="pl-PL"/>
        </w:rPr>
        <w:tab/>
      </w:r>
      <w:r w:rsidRPr="0082653F">
        <w:rPr>
          <w:lang w:val="pl-PL"/>
        </w:rPr>
        <w:tab/>
      </w:r>
      <w:r w:rsidRPr="0082653F">
        <w:rPr>
          <w:lang w:val="pl-PL"/>
        </w:rPr>
        <w:tab/>
      </w:r>
      <w:r w:rsidRPr="0082653F">
        <w:rPr>
          <w:lang w:val="pl-PL"/>
        </w:rPr>
        <w:tab/>
      </w:r>
      <w:r w:rsidRPr="0082653F">
        <w:rPr>
          <w:lang w:val="pl-PL"/>
        </w:rPr>
        <w:tab/>
      </w:r>
      <w:r w:rsidRPr="0082653F">
        <w:rPr>
          <w:lang w:val="pl-PL"/>
        </w:rPr>
        <w:tab/>
      </w:r>
      <w:r w:rsidRPr="0082653F">
        <w:rPr>
          <w:lang w:val="pl-PL"/>
        </w:rPr>
        <w:tab/>
      </w:r>
      <w:r w:rsidRPr="0082653F">
        <w:rPr>
          <w:lang w:val="pl-PL"/>
        </w:rPr>
        <w:tab/>
        <w:t>Prowadzący:</w:t>
      </w:r>
      <w:r w:rsidR="00C144D3">
        <w:rPr>
          <w:lang w:val="pl-PL"/>
        </w:rPr>
        <w:t xml:space="preserve"> Mgr Urszula Staszak</w:t>
      </w:r>
    </w:p>
    <w:p w14:paraId="7EC4364C" w14:textId="0B99B123" w:rsidR="0082653F" w:rsidRDefault="00BD2976" w:rsidP="0082653F">
      <w:pPr>
        <w:rPr>
          <w:lang w:val="pl-PL"/>
        </w:rPr>
      </w:pPr>
      <w:r>
        <w:rPr>
          <w:lang w:val="pl-PL"/>
        </w:rPr>
        <w:t>Sawa Karolina 260384</w:t>
      </w:r>
    </w:p>
    <w:p w14:paraId="222D47E2" w14:textId="4BCB217B" w:rsidR="00BD2976" w:rsidRPr="0082653F" w:rsidRDefault="00BD2976" w:rsidP="0082653F">
      <w:pPr>
        <w:rPr>
          <w:lang w:val="pl-PL"/>
        </w:rPr>
      </w:pPr>
      <w:r>
        <w:rPr>
          <w:lang w:val="pl-PL"/>
        </w:rPr>
        <w:t>Sołtysiak Magdalena 260286</w:t>
      </w:r>
    </w:p>
    <w:p w14:paraId="4863FD8A" w14:textId="77777777" w:rsidR="00685AA7" w:rsidRPr="003E58EC" w:rsidRDefault="0082653F">
      <w:pPr>
        <w:pStyle w:val="Tytu"/>
        <w:rPr>
          <w:lang w:val="pl-PL"/>
        </w:rPr>
      </w:pPr>
      <w:r w:rsidRPr="003E58EC">
        <w:rPr>
          <w:lang w:val="pl-PL"/>
        </w:rPr>
        <w:br w:type="page"/>
      </w:r>
    </w:p>
    <w:p w14:paraId="3F0281C2" w14:textId="77777777" w:rsidR="00685AA7" w:rsidRPr="003E58EC" w:rsidRDefault="004756C5">
      <w:pPr>
        <w:pStyle w:val="Tytu"/>
        <w:rPr>
          <w:lang w:val="pl-PL"/>
        </w:rPr>
      </w:pPr>
      <w:r w:rsidRPr="003E58EC">
        <w:rPr>
          <w:lang w:val="pl-PL"/>
        </w:rPr>
        <w:lastRenderedPageBreak/>
        <w:t>Wizja i słownik</w:t>
      </w:r>
    </w:p>
    <w:p w14:paraId="408ABCE3" w14:textId="77777777" w:rsidR="00685AA7" w:rsidRPr="0082653F" w:rsidRDefault="00685AA7">
      <w:pPr>
        <w:rPr>
          <w:lang w:val="pl-PL"/>
        </w:rPr>
      </w:pPr>
    </w:p>
    <w:p w14:paraId="257D25E3" w14:textId="3B71DE13" w:rsidR="00685AA7" w:rsidRDefault="0082653F">
      <w:pPr>
        <w:pStyle w:val="Nagwek1"/>
        <w:rPr>
          <w:lang w:val="pl-PL"/>
        </w:rPr>
      </w:pPr>
      <w:bookmarkStart w:id="0" w:name="_Toc436203377"/>
      <w:bookmarkStart w:id="1" w:name="_Toc452813577"/>
      <w:r w:rsidRPr="0082653F">
        <w:rPr>
          <w:lang w:val="pl-PL"/>
        </w:rPr>
        <w:t>Wprowadzenie</w:t>
      </w:r>
    </w:p>
    <w:p w14:paraId="1A615A9E" w14:textId="501CCA07" w:rsidR="00EF3EE6" w:rsidRPr="00EF3EE6" w:rsidRDefault="004E4552" w:rsidP="00EF3EE6">
      <w:pPr>
        <w:rPr>
          <w:lang w:val="pl-PL"/>
        </w:rPr>
      </w:pPr>
      <w:r>
        <w:rPr>
          <w:lang w:val="pl-PL"/>
        </w:rPr>
        <w:t>System księgarni internetowej</w:t>
      </w:r>
      <w:r w:rsidR="002C1F5C">
        <w:rPr>
          <w:lang w:val="pl-PL"/>
        </w:rPr>
        <w:t xml:space="preserve">, zajmuje się sprzedażą </w:t>
      </w:r>
      <w:r w:rsidR="006270A6">
        <w:rPr>
          <w:lang w:val="pl-PL"/>
        </w:rPr>
        <w:t>książek online. Umożliwia</w:t>
      </w:r>
      <w:r w:rsidR="0084357B">
        <w:rPr>
          <w:lang w:val="pl-PL"/>
        </w:rPr>
        <w:t xml:space="preserve"> wybór sposobu płatności oraz</w:t>
      </w:r>
      <w:r w:rsidR="00D244F7">
        <w:rPr>
          <w:lang w:val="pl-PL"/>
        </w:rPr>
        <w:t xml:space="preserve"> sposobu dostawy preferowanej przez </w:t>
      </w:r>
      <w:r w:rsidR="0036179A">
        <w:rPr>
          <w:lang w:val="pl-PL"/>
        </w:rPr>
        <w:t>klienta</w:t>
      </w:r>
      <w:r w:rsidR="00A03C8F">
        <w:rPr>
          <w:lang w:val="pl-PL"/>
        </w:rPr>
        <w:t xml:space="preserve">. Oferuje również program lojalnościowy dla stałych klientów księgarni. W przypadku </w:t>
      </w:r>
      <w:r w:rsidR="00AA7685">
        <w:rPr>
          <w:lang w:val="pl-PL"/>
        </w:rPr>
        <w:t>niezadowolenia klienta z zakupu produktu dopuszcza reklamacje</w:t>
      </w:r>
      <w:r w:rsidR="005D0A7B">
        <w:rPr>
          <w:lang w:val="pl-PL"/>
        </w:rPr>
        <w:t>.</w:t>
      </w:r>
    </w:p>
    <w:bookmarkEnd w:id="0"/>
    <w:bookmarkEnd w:id="1"/>
    <w:p w14:paraId="4D232BA3" w14:textId="77777777" w:rsidR="00685AA7" w:rsidRPr="0082653F" w:rsidRDefault="0082653F">
      <w:pPr>
        <w:pStyle w:val="Nagwek1"/>
        <w:rPr>
          <w:lang w:val="pl-PL"/>
        </w:rPr>
      </w:pPr>
      <w:r w:rsidRPr="0082653F">
        <w:rPr>
          <w:lang w:val="pl-PL"/>
        </w:rPr>
        <w:t>Pozycjonowanie</w:t>
      </w:r>
    </w:p>
    <w:p w14:paraId="594DF291" w14:textId="77777777" w:rsidR="00685AA7" w:rsidRPr="0082653F" w:rsidRDefault="00685AA7">
      <w:pPr>
        <w:rPr>
          <w:lang w:val="pl-PL"/>
        </w:rPr>
      </w:pPr>
    </w:p>
    <w:p w14:paraId="1E5F832A" w14:textId="77777777" w:rsidR="00685AA7" w:rsidRPr="0082653F" w:rsidRDefault="0082653F">
      <w:pPr>
        <w:pStyle w:val="Nagwek2"/>
        <w:rPr>
          <w:lang w:val="pl-PL"/>
        </w:rPr>
      </w:pPr>
      <w:r w:rsidRPr="0082653F">
        <w:rPr>
          <w:lang w:val="pl-PL"/>
        </w:rPr>
        <w:t>Sformułowanie problemu</w:t>
      </w:r>
    </w:p>
    <w:p w14:paraId="66B50B31" w14:textId="0FA87BE7" w:rsidR="00020C2A" w:rsidRPr="00020C2A" w:rsidRDefault="00020C2A" w:rsidP="00020C2A">
      <w:pPr>
        <w:pStyle w:val="Tekstpodstawowy"/>
        <w:rPr>
          <w:lang w:val="pl-PL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3E58EC" w14:paraId="65A5DD57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CBFFBBC" w14:textId="77777777" w:rsidR="00685AA7" w:rsidRPr="0082653F" w:rsidRDefault="0082653F">
            <w:pPr>
              <w:pStyle w:val="Tekstpodstawowy"/>
              <w:keepNext/>
              <w:ind w:left="72"/>
              <w:rPr>
                <w:lang w:val="pl-PL"/>
              </w:rPr>
            </w:pPr>
            <w:r w:rsidRPr="0082653F">
              <w:rPr>
                <w:lang w:val="pl-PL"/>
              </w:rPr>
              <w:t>Problem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C2940C0" w14:textId="39912DCA" w:rsidR="00685AA7" w:rsidRPr="0082653F" w:rsidRDefault="004F42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Duż</w:t>
            </w:r>
            <w:r w:rsidR="002F4B67">
              <w:rPr>
                <w:lang w:val="pl-PL"/>
              </w:rPr>
              <w:t>e kolejki w sklepie stacjonarnym</w:t>
            </w:r>
          </w:p>
        </w:tc>
      </w:tr>
      <w:tr w:rsidR="00685AA7" w:rsidRPr="0082653F" w14:paraId="639C2B77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7293969" w14:textId="77777777" w:rsidR="00685AA7" w:rsidRPr="0082653F" w:rsidRDefault="0082653F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D</w:t>
            </w:r>
            <w:r w:rsidRPr="0082653F">
              <w:rPr>
                <w:lang w:val="pl-PL"/>
              </w:rPr>
              <w:t>otyczy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8C2CB6" w14:textId="718A3C79" w:rsidR="00685AA7" w:rsidRPr="00C94E79" w:rsidRDefault="00B03C15">
            <w:pPr>
              <w:pStyle w:val="InfoBlue"/>
            </w:pPr>
            <w:proofErr w:type="spellStart"/>
            <w:r>
              <w:t>Klientów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pracowników</w:t>
            </w:r>
            <w:proofErr w:type="spellEnd"/>
          </w:p>
        </w:tc>
      </w:tr>
      <w:tr w:rsidR="00685AA7" w:rsidRPr="003E58EC" w14:paraId="4C41DD4A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93C5D0D" w14:textId="77777777" w:rsidR="00685AA7" w:rsidRPr="0082653F" w:rsidRDefault="0082653F" w:rsidP="0082653F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Wpływ problemu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CAC059" w14:textId="6D0E6CC3" w:rsidR="00685AA7" w:rsidRPr="003E58EC" w:rsidRDefault="00B03C15">
            <w:pPr>
              <w:pStyle w:val="InfoBlue"/>
              <w:rPr>
                <w:lang w:val="pl-PL"/>
              </w:rPr>
            </w:pPr>
            <w:r w:rsidRPr="003E58EC">
              <w:rPr>
                <w:lang w:val="pl-PL"/>
              </w:rPr>
              <w:t>Nie</w:t>
            </w:r>
            <w:r w:rsidR="00756519" w:rsidRPr="003E58EC">
              <w:rPr>
                <w:lang w:val="pl-PL"/>
              </w:rPr>
              <w:t>zadowolenie klientów i pracowników. Rezygnacja klientów z zakupów.</w:t>
            </w:r>
          </w:p>
        </w:tc>
      </w:tr>
      <w:tr w:rsidR="00685AA7" w:rsidRPr="0082653F" w14:paraId="1C3E595D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5D33A40" w14:textId="77777777" w:rsidR="00685AA7" w:rsidRPr="0082653F" w:rsidRDefault="0082653F">
            <w:pPr>
              <w:pStyle w:val="Tekstpodstawowy"/>
              <w:ind w:left="72"/>
              <w:rPr>
                <w:lang w:val="pl-PL"/>
              </w:rPr>
            </w:pPr>
            <w:r>
              <w:rPr>
                <w:lang w:val="pl-PL"/>
              </w:rPr>
              <w:t>Pomyślne rozwiązanie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6E5EF9" w14:textId="18534870" w:rsidR="00685AA7" w:rsidRPr="00C94E79" w:rsidRDefault="00F50253">
            <w:pPr>
              <w:pStyle w:val="InfoBlue"/>
            </w:pPr>
            <w:proofErr w:type="spellStart"/>
            <w:r>
              <w:t>Umożliwienie</w:t>
            </w:r>
            <w:proofErr w:type="spellEnd"/>
            <w:r w:rsidR="00E711BF">
              <w:t xml:space="preserve"> </w:t>
            </w:r>
            <w:proofErr w:type="spellStart"/>
            <w:r w:rsidR="00E711BF">
              <w:t>zakupów</w:t>
            </w:r>
            <w:proofErr w:type="spellEnd"/>
            <w:r w:rsidR="00E711BF">
              <w:t xml:space="preserve"> online.</w:t>
            </w:r>
          </w:p>
        </w:tc>
      </w:tr>
    </w:tbl>
    <w:p w14:paraId="68B003F0" w14:textId="77777777" w:rsidR="009C1C69" w:rsidRPr="00020C2A" w:rsidRDefault="009C1C69" w:rsidP="009C1C69">
      <w:pPr>
        <w:pStyle w:val="Tekstpodstawowy"/>
        <w:rPr>
          <w:lang w:val="pl-PL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9C1C69" w:rsidRPr="003E58EC" w14:paraId="1DC6AC46" w14:textId="77777777" w:rsidTr="000E25E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3940014" w14:textId="77777777" w:rsidR="009C1C69" w:rsidRPr="0082653F" w:rsidRDefault="009C1C69" w:rsidP="000E25E7">
            <w:pPr>
              <w:pStyle w:val="Tekstpodstawowy"/>
              <w:keepNext/>
              <w:ind w:left="72"/>
              <w:rPr>
                <w:lang w:val="pl-PL"/>
              </w:rPr>
            </w:pPr>
            <w:r w:rsidRPr="0082653F">
              <w:rPr>
                <w:lang w:val="pl-PL"/>
              </w:rPr>
              <w:t>Problem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FD3DCB4" w14:textId="3228CC86" w:rsidR="009C1C69" w:rsidRPr="0082653F" w:rsidRDefault="00700EDF" w:rsidP="000E25E7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Brak zaangażowania ze strony pracowników</w:t>
            </w:r>
          </w:p>
        </w:tc>
      </w:tr>
      <w:tr w:rsidR="009C1C69" w:rsidRPr="0082653F" w14:paraId="4FAACC74" w14:textId="77777777" w:rsidTr="000E25E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9CBCCD3" w14:textId="77777777" w:rsidR="009C1C69" w:rsidRPr="0082653F" w:rsidRDefault="009C1C69" w:rsidP="000E25E7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D</w:t>
            </w:r>
            <w:r w:rsidRPr="0082653F">
              <w:rPr>
                <w:lang w:val="pl-PL"/>
              </w:rPr>
              <w:t>otyczy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7D9ADC" w14:textId="1549B717" w:rsidR="009C1C69" w:rsidRPr="00C94E79" w:rsidRDefault="00700EDF" w:rsidP="000E25E7">
            <w:pPr>
              <w:pStyle w:val="InfoBlue"/>
            </w:pPr>
            <w:proofErr w:type="spellStart"/>
            <w:r>
              <w:t>Klientów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pracowników</w:t>
            </w:r>
            <w:proofErr w:type="spellEnd"/>
          </w:p>
        </w:tc>
      </w:tr>
      <w:tr w:rsidR="009C1C69" w:rsidRPr="0082653F" w14:paraId="49C0BDEE" w14:textId="77777777" w:rsidTr="000E25E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6725282" w14:textId="77777777" w:rsidR="009C1C69" w:rsidRPr="0082653F" w:rsidRDefault="009C1C69" w:rsidP="000E25E7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Wpływ problemu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D4334C" w14:textId="5A4A5C18" w:rsidR="009C1C69" w:rsidRPr="0082653F" w:rsidRDefault="009C1C69" w:rsidP="000E25E7">
            <w:pPr>
              <w:pStyle w:val="InfoBlue"/>
            </w:pPr>
            <w:proofErr w:type="spellStart"/>
            <w:r>
              <w:t>Niezadowolenie</w:t>
            </w:r>
            <w:proofErr w:type="spellEnd"/>
            <w:r>
              <w:t xml:space="preserve"> </w:t>
            </w:r>
            <w:proofErr w:type="spellStart"/>
            <w:r>
              <w:t>klientów</w:t>
            </w:r>
            <w:proofErr w:type="spellEnd"/>
            <w:r w:rsidR="00700EDF">
              <w:t>.</w:t>
            </w:r>
          </w:p>
        </w:tc>
      </w:tr>
      <w:tr w:rsidR="009C1C69" w:rsidRPr="0082653F" w14:paraId="1044A836" w14:textId="77777777" w:rsidTr="000E25E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2432CB4" w14:textId="77777777" w:rsidR="009C1C69" w:rsidRPr="0082653F" w:rsidRDefault="009C1C69" w:rsidP="000E25E7">
            <w:pPr>
              <w:pStyle w:val="Tekstpodstawowy"/>
              <w:ind w:left="72"/>
              <w:rPr>
                <w:lang w:val="pl-PL"/>
              </w:rPr>
            </w:pPr>
            <w:r>
              <w:rPr>
                <w:lang w:val="pl-PL"/>
              </w:rPr>
              <w:t>Pomyślne rozwiązanie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16B5AD" w14:textId="77777777" w:rsidR="009C1C69" w:rsidRPr="00C94E79" w:rsidRDefault="009C1C69" w:rsidP="000E25E7">
            <w:pPr>
              <w:pStyle w:val="InfoBlue"/>
            </w:pPr>
            <w:proofErr w:type="spellStart"/>
            <w:r>
              <w:t>Umożliwienie</w:t>
            </w:r>
            <w:proofErr w:type="spellEnd"/>
            <w:r>
              <w:t xml:space="preserve"> </w:t>
            </w:r>
            <w:proofErr w:type="spellStart"/>
            <w:r>
              <w:t>zakupów</w:t>
            </w:r>
            <w:proofErr w:type="spellEnd"/>
            <w:r>
              <w:t xml:space="preserve"> online.</w:t>
            </w:r>
          </w:p>
        </w:tc>
      </w:tr>
    </w:tbl>
    <w:p w14:paraId="71BBF5EF" w14:textId="77777777" w:rsidR="00700EDF" w:rsidRPr="00020C2A" w:rsidRDefault="00700EDF" w:rsidP="00700EDF">
      <w:pPr>
        <w:pStyle w:val="Tekstpodstawowy"/>
        <w:rPr>
          <w:lang w:val="pl-PL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700EDF" w:rsidRPr="003E58EC" w14:paraId="65AF34CC" w14:textId="77777777" w:rsidTr="000E25E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2D6C8BC" w14:textId="77777777" w:rsidR="00700EDF" w:rsidRPr="0082653F" w:rsidRDefault="00700EDF" w:rsidP="000E25E7">
            <w:pPr>
              <w:pStyle w:val="Tekstpodstawowy"/>
              <w:keepNext/>
              <w:ind w:left="72"/>
              <w:rPr>
                <w:lang w:val="pl-PL"/>
              </w:rPr>
            </w:pPr>
            <w:r w:rsidRPr="0082653F">
              <w:rPr>
                <w:lang w:val="pl-PL"/>
              </w:rPr>
              <w:t>Problem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4DFB854" w14:textId="13A06F27" w:rsidR="00700EDF" w:rsidRPr="0082653F" w:rsidRDefault="00A42D5D" w:rsidP="000E25E7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 xml:space="preserve">Brak </w:t>
            </w:r>
            <w:r w:rsidR="001029BE">
              <w:rPr>
                <w:lang w:val="pl-PL"/>
              </w:rPr>
              <w:t>możliwości szybkiego odnalezienia szukanej książki</w:t>
            </w:r>
          </w:p>
        </w:tc>
      </w:tr>
      <w:tr w:rsidR="00700EDF" w:rsidRPr="0082653F" w14:paraId="4D53F874" w14:textId="77777777" w:rsidTr="000E25E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D895E7D" w14:textId="77777777" w:rsidR="00700EDF" w:rsidRPr="0082653F" w:rsidRDefault="00700EDF" w:rsidP="000E25E7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D</w:t>
            </w:r>
            <w:r w:rsidRPr="0082653F">
              <w:rPr>
                <w:lang w:val="pl-PL"/>
              </w:rPr>
              <w:t>otyczy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FA95DC" w14:textId="29959380" w:rsidR="00700EDF" w:rsidRPr="00C94E79" w:rsidRDefault="00700EDF" w:rsidP="000E25E7">
            <w:pPr>
              <w:pStyle w:val="InfoBlue"/>
            </w:pPr>
            <w:proofErr w:type="spellStart"/>
            <w:r>
              <w:t>Klientów</w:t>
            </w:r>
            <w:proofErr w:type="spellEnd"/>
          </w:p>
        </w:tc>
      </w:tr>
      <w:tr w:rsidR="00700EDF" w:rsidRPr="003E58EC" w14:paraId="23DA20D2" w14:textId="77777777" w:rsidTr="000E25E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96F6AAF" w14:textId="77777777" w:rsidR="00700EDF" w:rsidRPr="0082653F" w:rsidRDefault="00700EDF" w:rsidP="000E25E7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Wpływ problemu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5C8EAC" w14:textId="34DC86CC" w:rsidR="00700EDF" w:rsidRPr="003E58EC" w:rsidRDefault="00253421" w:rsidP="000E25E7">
            <w:pPr>
              <w:pStyle w:val="InfoBlue"/>
              <w:rPr>
                <w:lang w:val="pl-PL"/>
              </w:rPr>
            </w:pPr>
            <w:r w:rsidRPr="003E58EC">
              <w:rPr>
                <w:lang w:val="pl-PL"/>
              </w:rPr>
              <w:t>Niezadowolenie klientów z powodu zmarnowanego czasu</w:t>
            </w:r>
            <w:r w:rsidR="00305EEF" w:rsidRPr="003E58EC">
              <w:rPr>
                <w:lang w:val="pl-PL"/>
              </w:rPr>
              <w:t>.</w:t>
            </w:r>
          </w:p>
        </w:tc>
      </w:tr>
      <w:tr w:rsidR="00700EDF" w:rsidRPr="0082653F" w14:paraId="7BBC3907" w14:textId="77777777" w:rsidTr="000E25E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229E4F2" w14:textId="77777777" w:rsidR="00700EDF" w:rsidRPr="0082653F" w:rsidRDefault="00700EDF" w:rsidP="000E25E7">
            <w:pPr>
              <w:pStyle w:val="Tekstpodstawowy"/>
              <w:ind w:left="72"/>
              <w:rPr>
                <w:lang w:val="pl-PL"/>
              </w:rPr>
            </w:pPr>
            <w:r>
              <w:rPr>
                <w:lang w:val="pl-PL"/>
              </w:rPr>
              <w:t>Pomyślne rozwiązanie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40C46D" w14:textId="77777777" w:rsidR="00700EDF" w:rsidRPr="00C94E79" w:rsidRDefault="00700EDF" w:rsidP="000E25E7">
            <w:pPr>
              <w:pStyle w:val="InfoBlue"/>
            </w:pPr>
            <w:proofErr w:type="spellStart"/>
            <w:r>
              <w:t>Umożliwienie</w:t>
            </w:r>
            <w:proofErr w:type="spellEnd"/>
            <w:r>
              <w:t xml:space="preserve"> </w:t>
            </w:r>
            <w:proofErr w:type="spellStart"/>
            <w:r>
              <w:t>zakupów</w:t>
            </w:r>
            <w:proofErr w:type="spellEnd"/>
            <w:r>
              <w:t xml:space="preserve"> online.</w:t>
            </w:r>
          </w:p>
        </w:tc>
      </w:tr>
    </w:tbl>
    <w:p w14:paraId="64B138DF" w14:textId="77777777" w:rsidR="003360B9" w:rsidRPr="00020C2A" w:rsidRDefault="003360B9" w:rsidP="003360B9">
      <w:pPr>
        <w:pStyle w:val="Tekstpodstawowy"/>
        <w:rPr>
          <w:lang w:val="pl-PL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3360B9" w:rsidRPr="003E58EC" w14:paraId="54ACE3C9" w14:textId="77777777" w:rsidTr="000E25E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DDF9D12" w14:textId="77777777" w:rsidR="003360B9" w:rsidRPr="0082653F" w:rsidRDefault="003360B9" w:rsidP="000E25E7">
            <w:pPr>
              <w:pStyle w:val="Tekstpodstawowy"/>
              <w:keepNext/>
              <w:ind w:left="72"/>
              <w:rPr>
                <w:lang w:val="pl-PL"/>
              </w:rPr>
            </w:pPr>
            <w:r w:rsidRPr="0082653F">
              <w:rPr>
                <w:lang w:val="pl-PL"/>
              </w:rPr>
              <w:t>Problem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699C87C" w14:textId="30FD7DE0" w:rsidR="003360B9" w:rsidRPr="0082653F" w:rsidRDefault="00DC5841" w:rsidP="000E25E7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 xml:space="preserve">Problem z terminalem i </w:t>
            </w:r>
            <w:proofErr w:type="spellStart"/>
            <w:r>
              <w:rPr>
                <w:lang w:val="pl-PL"/>
              </w:rPr>
              <w:t>internetem</w:t>
            </w:r>
            <w:proofErr w:type="spellEnd"/>
            <w:r>
              <w:rPr>
                <w:lang w:val="pl-PL"/>
              </w:rPr>
              <w:t xml:space="preserve"> w sklepie stacjonarnym</w:t>
            </w:r>
            <w:r w:rsidR="002173FE">
              <w:rPr>
                <w:lang w:val="pl-PL"/>
              </w:rPr>
              <w:t>.</w:t>
            </w:r>
          </w:p>
        </w:tc>
      </w:tr>
      <w:tr w:rsidR="003360B9" w:rsidRPr="0082653F" w14:paraId="6F3B5BBF" w14:textId="77777777" w:rsidTr="000E25E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7AB6C57" w14:textId="77777777" w:rsidR="003360B9" w:rsidRPr="0082653F" w:rsidRDefault="003360B9" w:rsidP="000E25E7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D</w:t>
            </w:r>
            <w:r w:rsidRPr="0082653F">
              <w:rPr>
                <w:lang w:val="pl-PL"/>
              </w:rPr>
              <w:t>otyczy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6802AC" w14:textId="77777777" w:rsidR="003360B9" w:rsidRPr="00C94E79" w:rsidRDefault="003360B9" w:rsidP="000E25E7">
            <w:pPr>
              <w:pStyle w:val="InfoBlue"/>
            </w:pPr>
            <w:proofErr w:type="spellStart"/>
            <w:r>
              <w:t>Klientów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pracowników</w:t>
            </w:r>
            <w:proofErr w:type="spellEnd"/>
          </w:p>
        </w:tc>
      </w:tr>
      <w:tr w:rsidR="003360B9" w:rsidRPr="0082653F" w14:paraId="75FCAAF1" w14:textId="77777777" w:rsidTr="000E25E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33B915E" w14:textId="77777777" w:rsidR="003360B9" w:rsidRPr="0082653F" w:rsidRDefault="003360B9" w:rsidP="000E25E7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Wpływ problemu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449B0A" w14:textId="0880365B" w:rsidR="003360B9" w:rsidRPr="0082653F" w:rsidRDefault="002173FE" w:rsidP="000E25E7">
            <w:pPr>
              <w:pStyle w:val="InfoBlue"/>
            </w:pPr>
            <w:proofErr w:type="spellStart"/>
            <w:r>
              <w:t>Brak</w:t>
            </w:r>
            <w:proofErr w:type="spellEnd"/>
            <w:r>
              <w:t xml:space="preserve"> </w:t>
            </w:r>
            <w:proofErr w:type="spellStart"/>
            <w:r>
              <w:t>możliwości</w:t>
            </w:r>
            <w:proofErr w:type="spellEnd"/>
            <w:r>
              <w:t xml:space="preserve"> </w:t>
            </w:r>
            <w:proofErr w:type="spellStart"/>
            <w:r>
              <w:t>dokonania</w:t>
            </w:r>
            <w:proofErr w:type="spellEnd"/>
            <w:r>
              <w:t xml:space="preserve"> </w:t>
            </w:r>
            <w:proofErr w:type="spellStart"/>
            <w:r>
              <w:t>zakupu</w:t>
            </w:r>
            <w:proofErr w:type="spellEnd"/>
          </w:p>
        </w:tc>
      </w:tr>
      <w:tr w:rsidR="003360B9" w:rsidRPr="0082653F" w14:paraId="7C4F4499" w14:textId="77777777" w:rsidTr="000E25E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936D75C" w14:textId="77777777" w:rsidR="003360B9" w:rsidRPr="0082653F" w:rsidRDefault="003360B9" w:rsidP="000E25E7">
            <w:pPr>
              <w:pStyle w:val="Tekstpodstawowy"/>
              <w:ind w:left="72"/>
              <w:rPr>
                <w:lang w:val="pl-PL"/>
              </w:rPr>
            </w:pPr>
            <w:r>
              <w:rPr>
                <w:lang w:val="pl-PL"/>
              </w:rPr>
              <w:t>Pomyślne rozwiązanie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F0CF58" w14:textId="77777777" w:rsidR="003360B9" w:rsidRPr="00C94E79" w:rsidRDefault="003360B9" w:rsidP="000E25E7">
            <w:pPr>
              <w:pStyle w:val="InfoBlue"/>
            </w:pPr>
            <w:proofErr w:type="spellStart"/>
            <w:r>
              <w:t>Umożliwienie</w:t>
            </w:r>
            <w:proofErr w:type="spellEnd"/>
            <w:r>
              <w:t xml:space="preserve"> </w:t>
            </w:r>
            <w:proofErr w:type="spellStart"/>
            <w:r>
              <w:t>zakupów</w:t>
            </w:r>
            <w:proofErr w:type="spellEnd"/>
            <w:r>
              <w:t xml:space="preserve"> online.</w:t>
            </w:r>
          </w:p>
        </w:tc>
      </w:tr>
    </w:tbl>
    <w:p w14:paraId="21558434" w14:textId="77777777" w:rsidR="00E711BF" w:rsidRDefault="00E711BF" w:rsidP="009C1C69">
      <w:pPr>
        <w:pStyle w:val="Nagwek2"/>
        <w:numPr>
          <w:ilvl w:val="0"/>
          <w:numId w:val="0"/>
        </w:numPr>
        <w:ind w:left="720"/>
        <w:rPr>
          <w:lang w:val="pl-PL"/>
        </w:rPr>
      </w:pPr>
    </w:p>
    <w:p w14:paraId="53EA9056" w14:textId="398E7141" w:rsidR="009C1C69" w:rsidRDefault="009C1C69" w:rsidP="009C1C69">
      <w:pPr>
        <w:pStyle w:val="Nagwek2"/>
        <w:numPr>
          <w:ilvl w:val="0"/>
          <w:numId w:val="0"/>
        </w:numPr>
        <w:ind w:left="720"/>
        <w:rPr>
          <w:lang w:val="pl-PL"/>
        </w:rPr>
      </w:pPr>
    </w:p>
    <w:p w14:paraId="289B9BD6" w14:textId="74B636AF" w:rsidR="00CD30EA" w:rsidRDefault="00CD30EA" w:rsidP="00CD30EA">
      <w:pPr>
        <w:rPr>
          <w:lang w:val="pl-PL"/>
        </w:rPr>
      </w:pPr>
    </w:p>
    <w:p w14:paraId="0D5CBE87" w14:textId="3A060AB3" w:rsidR="00CD30EA" w:rsidRDefault="00CD30EA" w:rsidP="00CD30EA">
      <w:pPr>
        <w:rPr>
          <w:lang w:val="pl-PL"/>
        </w:rPr>
      </w:pPr>
    </w:p>
    <w:p w14:paraId="14D53DB6" w14:textId="77777777" w:rsidR="00CD30EA" w:rsidRPr="00CD30EA" w:rsidRDefault="00CD30EA" w:rsidP="00CD30EA">
      <w:pPr>
        <w:rPr>
          <w:lang w:val="pl-PL"/>
        </w:rPr>
      </w:pPr>
    </w:p>
    <w:p w14:paraId="1EF715A3" w14:textId="1C390E69" w:rsidR="00685AA7" w:rsidRPr="0082653F" w:rsidRDefault="0082653F">
      <w:pPr>
        <w:pStyle w:val="Nagwek2"/>
        <w:rPr>
          <w:lang w:val="pl-PL"/>
        </w:rPr>
      </w:pPr>
      <w:r>
        <w:rPr>
          <w:lang w:val="pl-PL"/>
        </w:rPr>
        <w:lastRenderedPageBreak/>
        <w:t>Opis pozycji produktu</w:t>
      </w:r>
    </w:p>
    <w:p w14:paraId="54371C10" w14:textId="5C7FB6D4" w:rsidR="00441FD8" w:rsidRPr="00441FD8" w:rsidRDefault="00441FD8" w:rsidP="00A67A2A">
      <w:pPr>
        <w:pStyle w:val="InfoBlue"/>
        <w:rPr>
          <w:lang w:val="pl-PL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:rsidRPr="0082653F" w14:paraId="5E01BB0B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FD6159E" w14:textId="77777777" w:rsidR="00685AA7" w:rsidRPr="0082653F" w:rsidRDefault="0082653F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Dla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3083C65" w14:textId="5F64D69E" w:rsidR="00685AA7" w:rsidRPr="0082653F" w:rsidRDefault="00B40961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Księgarni „Między wierszami”</w:t>
            </w:r>
          </w:p>
        </w:tc>
      </w:tr>
      <w:tr w:rsidR="00685AA7" w:rsidRPr="003E58EC" w14:paraId="675001C2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371725C" w14:textId="77777777" w:rsidR="00685AA7" w:rsidRPr="0082653F" w:rsidRDefault="0082653F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Który/Która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3CF356" w14:textId="58CF53AD" w:rsidR="00FB46EB" w:rsidRPr="003E58EC" w:rsidRDefault="00FC717B" w:rsidP="00FC717B">
            <w:pPr>
              <w:pStyle w:val="InfoBlue"/>
              <w:rPr>
                <w:lang w:val="pl-PL"/>
              </w:rPr>
            </w:pPr>
            <w:r w:rsidRPr="003E58EC">
              <w:rPr>
                <w:lang w:val="pl-PL"/>
              </w:rPr>
              <w:t>Chce polepszyć sprzedaż i zysk</w:t>
            </w:r>
          </w:p>
        </w:tc>
      </w:tr>
      <w:tr w:rsidR="00685AA7" w:rsidRPr="0082653F" w14:paraId="50FF01B9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3604F50" w14:textId="77777777" w:rsidR="00685AA7" w:rsidRPr="0082653F" w:rsidRDefault="0082653F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&lt;Nazwa projektu&gt;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CF6FC1" w14:textId="04DD2031" w:rsidR="00685AA7" w:rsidRPr="0082653F" w:rsidRDefault="00685AA7">
            <w:pPr>
              <w:pStyle w:val="InfoBlue"/>
              <w:rPr>
                <w:lang w:val="pl-PL"/>
              </w:rPr>
            </w:pPr>
            <w:r w:rsidRPr="0082653F">
              <w:rPr>
                <w:lang w:val="pl-PL"/>
              </w:rPr>
              <w:t xml:space="preserve"> </w:t>
            </w:r>
            <w:r w:rsidR="00FC717B">
              <w:rPr>
                <w:lang w:val="pl-PL"/>
              </w:rPr>
              <w:t>Aplikacja webowa</w:t>
            </w:r>
          </w:p>
        </w:tc>
      </w:tr>
      <w:tr w:rsidR="00685AA7" w:rsidRPr="0082653F" w14:paraId="395A3982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1F20267" w14:textId="77777777" w:rsidR="00685AA7" w:rsidRPr="0082653F" w:rsidRDefault="0082653F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Który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530E59" w14:textId="0F9801A4" w:rsidR="00685AA7" w:rsidRPr="00C94E79" w:rsidRDefault="00CB19B6">
            <w:pPr>
              <w:pStyle w:val="InfoBlue"/>
            </w:pPr>
            <w:proofErr w:type="spellStart"/>
            <w:r>
              <w:t>Poprawi</w:t>
            </w:r>
            <w:proofErr w:type="spellEnd"/>
            <w:r>
              <w:t xml:space="preserve"> </w:t>
            </w:r>
            <w:proofErr w:type="spellStart"/>
            <w:r>
              <w:t>efektywność</w:t>
            </w:r>
            <w:proofErr w:type="spellEnd"/>
            <w:r>
              <w:t xml:space="preserve"> </w:t>
            </w:r>
            <w:proofErr w:type="spellStart"/>
            <w:r>
              <w:t>sprzedaży</w:t>
            </w:r>
            <w:proofErr w:type="spellEnd"/>
          </w:p>
        </w:tc>
      </w:tr>
      <w:tr w:rsidR="00685AA7" w:rsidRPr="003E58EC" w14:paraId="34A60831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55D0D83" w14:textId="77777777" w:rsidR="00685AA7" w:rsidRPr="0082653F" w:rsidRDefault="0082653F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Inaczej niż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DC39E5" w14:textId="2A761DD4" w:rsidR="00FB46EB" w:rsidRPr="00FB46EB" w:rsidRDefault="00E15943" w:rsidP="00E15943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 xml:space="preserve">Empik, </w:t>
            </w:r>
            <w:proofErr w:type="spellStart"/>
            <w:r>
              <w:rPr>
                <w:lang w:val="pl-PL"/>
              </w:rPr>
              <w:t>TaniaKsiążka</w:t>
            </w:r>
            <w:proofErr w:type="spellEnd"/>
            <w:r>
              <w:rPr>
                <w:lang w:val="pl-PL"/>
              </w:rPr>
              <w:t xml:space="preserve">, Świat Książki, </w:t>
            </w:r>
            <w:proofErr w:type="spellStart"/>
            <w:r>
              <w:rPr>
                <w:lang w:val="pl-PL"/>
              </w:rPr>
              <w:t>Gandalf</w:t>
            </w:r>
            <w:proofErr w:type="spellEnd"/>
            <w:r>
              <w:rPr>
                <w:lang w:val="pl-PL"/>
              </w:rPr>
              <w:t xml:space="preserve">, </w:t>
            </w:r>
            <w:proofErr w:type="spellStart"/>
            <w:r w:rsidR="00124652">
              <w:rPr>
                <w:lang w:val="pl-PL"/>
              </w:rPr>
              <w:t>Matras</w:t>
            </w:r>
            <w:proofErr w:type="spellEnd"/>
          </w:p>
        </w:tc>
      </w:tr>
      <w:tr w:rsidR="00685AA7" w:rsidRPr="003E58EC" w14:paraId="51173254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60951F55" w14:textId="77777777" w:rsidR="00685AA7" w:rsidRPr="0082653F" w:rsidRDefault="0082653F">
            <w:pPr>
              <w:pStyle w:val="Tekstpodstawowy"/>
              <w:ind w:left="72"/>
              <w:rPr>
                <w:lang w:val="pl-PL"/>
              </w:rPr>
            </w:pPr>
            <w:r>
              <w:rPr>
                <w:lang w:val="pl-PL"/>
              </w:rPr>
              <w:t>Nasz produkt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3DFF06C" w14:textId="39371082" w:rsidR="00FB46EB" w:rsidRPr="00FB46EB" w:rsidRDefault="00124652" w:rsidP="00124652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 xml:space="preserve">Umożliwia wybór </w:t>
            </w:r>
            <w:r w:rsidR="0059350E">
              <w:rPr>
                <w:lang w:val="pl-PL"/>
              </w:rPr>
              <w:t>książki, sposobu płatności i dostawy</w:t>
            </w:r>
          </w:p>
        </w:tc>
      </w:tr>
    </w:tbl>
    <w:p w14:paraId="01F2AB38" w14:textId="1BA9AD69" w:rsidR="00685AA7" w:rsidRPr="003E58EC" w:rsidRDefault="00685AA7">
      <w:pPr>
        <w:pStyle w:val="InfoBlue"/>
        <w:rPr>
          <w:lang w:val="pl-PL"/>
        </w:rPr>
      </w:pPr>
    </w:p>
    <w:p w14:paraId="559F29A2" w14:textId="77777777" w:rsidR="0082653F" w:rsidRPr="00A64299" w:rsidRDefault="0082653F" w:rsidP="0082653F">
      <w:pPr>
        <w:pStyle w:val="Nagwek1"/>
        <w:rPr>
          <w:lang w:val="pl-PL"/>
        </w:rPr>
      </w:pPr>
      <w:bookmarkStart w:id="2" w:name="_Toc436203381"/>
      <w:r w:rsidRPr="00A64299">
        <w:rPr>
          <w:lang w:val="pl-PL"/>
        </w:rPr>
        <w:t>Opis udziałowców i użytkowników</w:t>
      </w:r>
    </w:p>
    <w:p w14:paraId="560CFEB9" w14:textId="77777777" w:rsidR="0082653F" w:rsidRPr="00A64299" w:rsidRDefault="0082653F" w:rsidP="0082653F">
      <w:pPr>
        <w:pStyle w:val="Nagwek2"/>
        <w:rPr>
          <w:lang w:val="pl-PL"/>
        </w:rPr>
      </w:pPr>
      <w:r w:rsidRPr="00A64299">
        <w:rPr>
          <w:lang w:val="pl-PL"/>
        </w:rPr>
        <w:t>Podsumowanie udziałowców</w:t>
      </w:r>
    </w:p>
    <w:p w14:paraId="4B94EC01" w14:textId="77777777" w:rsidR="00685AA7" w:rsidRPr="0082653F" w:rsidRDefault="00685AA7">
      <w:pPr>
        <w:pStyle w:val="InfoBlue"/>
        <w:rPr>
          <w:lang w:val="pl-PL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 w:rsidRPr="0082653F" w14:paraId="0CA22DDB" w14:textId="77777777">
        <w:trPr>
          <w:tblHeader/>
        </w:trPr>
        <w:tc>
          <w:tcPr>
            <w:tcW w:w="1890" w:type="dxa"/>
          </w:tcPr>
          <w:p w14:paraId="2B2EB250" w14:textId="77777777" w:rsidR="00685AA7" w:rsidRPr="0082653F" w:rsidRDefault="0082653F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Nazwa</w:t>
            </w:r>
          </w:p>
        </w:tc>
        <w:tc>
          <w:tcPr>
            <w:tcW w:w="2610" w:type="dxa"/>
          </w:tcPr>
          <w:p w14:paraId="397B79A2" w14:textId="77777777" w:rsidR="00685AA7" w:rsidRPr="0082653F" w:rsidRDefault="0082653F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Opis</w:t>
            </w:r>
          </w:p>
        </w:tc>
        <w:tc>
          <w:tcPr>
            <w:tcW w:w="3960" w:type="dxa"/>
          </w:tcPr>
          <w:p w14:paraId="50F61C22" w14:textId="77777777" w:rsidR="00685AA7" w:rsidRPr="0082653F" w:rsidRDefault="0082653F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Zakres odpowiedzialności</w:t>
            </w:r>
          </w:p>
        </w:tc>
      </w:tr>
      <w:tr w:rsidR="00685AA7" w:rsidRPr="0082653F" w14:paraId="03E75CDF" w14:textId="77777777">
        <w:tc>
          <w:tcPr>
            <w:tcW w:w="1890" w:type="dxa"/>
          </w:tcPr>
          <w:p w14:paraId="44C5D472" w14:textId="40B52110" w:rsidR="00A67A2A" w:rsidRPr="00A67A2A" w:rsidRDefault="00D65022" w:rsidP="00A67A2A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Właściciel księgarni</w:t>
            </w:r>
            <w:r w:rsidR="00A67A2A">
              <w:rPr>
                <w:lang w:val="pl-PL"/>
              </w:rPr>
              <w:t xml:space="preserve"> „Między wierszami”</w:t>
            </w:r>
          </w:p>
        </w:tc>
        <w:tc>
          <w:tcPr>
            <w:tcW w:w="2610" w:type="dxa"/>
          </w:tcPr>
          <w:p w14:paraId="7473E17E" w14:textId="37ABD491" w:rsidR="00685AA7" w:rsidRPr="0082653F" w:rsidRDefault="00D65022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Osoba, która zleca wykonanie systemu</w:t>
            </w:r>
            <w:r w:rsidR="00357408">
              <w:rPr>
                <w:lang w:val="pl-PL"/>
              </w:rPr>
              <w:t>.</w:t>
            </w:r>
          </w:p>
        </w:tc>
        <w:tc>
          <w:tcPr>
            <w:tcW w:w="3960" w:type="dxa"/>
          </w:tcPr>
          <w:p w14:paraId="01FA8C5C" w14:textId="563FD7C3" w:rsidR="00F5644E" w:rsidRPr="00F5644E" w:rsidRDefault="00357408" w:rsidP="00F5644E">
            <w:pPr>
              <w:pStyle w:val="InfoBlue"/>
            </w:pPr>
            <w:r w:rsidRPr="003E58EC">
              <w:rPr>
                <w:lang w:val="pl-PL"/>
              </w:rPr>
              <w:t xml:space="preserve">Definiowanie </w:t>
            </w:r>
            <w:r w:rsidR="00F5644E" w:rsidRPr="003E58EC">
              <w:rPr>
                <w:lang w:val="pl-PL"/>
              </w:rPr>
              <w:t xml:space="preserve">wymagań dotyczących systemu. </w:t>
            </w:r>
            <w:r w:rsidR="008E1AA3" w:rsidRPr="003E58EC">
              <w:rPr>
                <w:lang w:val="pl-PL"/>
              </w:rPr>
              <w:t>Przekazanie szczegółowych informacji dotyczących sprzedawanych produktów oraz funkcjonowania firmy.</w:t>
            </w:r>
            <w:r w:rsidR="009B4FA2" w:rsidRPr="003E58EC">
              <w:rPr>
                <w:lang w:val="pl-PL"/>
              </w:rPr>
              <w:t xml:space="preserve"> </w:t>
            </w:r>
            <w:proofErr w:type="spellStart"/>
            <w:r w:rsidR="00EE5D9D">
              <w:t>Przekazywanie</w:t>
            </w:r>
            <w:proofErr w:type="spellEnd"/>
            <w:r w:rsidR="00EE5D9D">
              <w:t xml:space="preserve"> </w:t>
            </w:r>
            <w:proofErr w:type="spellStart"/>
            <w:r w:rsidR="00EE5D9D">
              <w:t>informacji</w:t>
            </w:r>
            <w:proofErr w:type="spellEnd"/>
            <w:r w:rsidR="00EE5D9D">
              <w:t xml:space="preserve"> </w:t>
            </w:r>
            <w:proofErr w:type="spellStart"/>
            <w:r w:rsidR="00EE5D9D">
              <w:t>zwrotnej</w:t>
            </w:r>
            <w:proofErr w:type="spellEnd"/>
            <w:r w:rsidR="00C17877">
              <w:t xml:space="preserve"> </w:t>
            </w:r>
            <w:proofErr w:type="spellStart"/>
            <w:r w:rsidR="00C17877">
              <w:t>dotyczącej</w:t>
            </w:r>
            <w:proofErr w:type="spellEnd"/>
            <w:r w:rsidR="00C17877">
              <w:t xml:space="preserve"> </w:t>
            </w:r>
            <w:proofErr w:type="spellStart"/>
            <w:r w:rsidR="00C17877">
              <w:t>poszczególnych</w:t>
            </w:r>
            <w:proofErr w:type="spellEnd"/>
            <w:r w:rsidR="00C17877">
              <w:t xml:space="preserve"> </w:t>
            </w:r>
            <w:proofErr w:type="spellStart"/>
            <w:r w:rsidR="00C17877">
              <w:t>etapów</w:t>
            </w:r>
            <w:proofErr w:type="spellEnd"/>
            <w:r w:rsidR="00C17877">
              <w:t xml:space="preserve"> </w:t>
            </w:r>
            <w:proofErr w:type="spellStart"/>
            <w:r w:rsidR="00C17877">
              <w:t>projektowania</w:t>
            </w:r>
            <w:proofErr w:type="spellEnd"/>
            <w:r w:rsidR="00C17877">
              <w:t xml:space="preserve"> </w:t>
            </w:r>
            <w:proofErr w:type="spellStart"/>
            <w:r w:rsidR="00C17877">
              <w:t>systemu</w:t>
            </w:r>
            <w:proofErr w:type="spellEnd"/>
            <w:r w:rsidR="00C17877">
              <w:t>.</w:t>
            </w:r>
          </w:p>
        </w:tc>
      </w:tr>
      <w:tr w:rsidR="00E373A8" w:rsidRPr="0082653F" w14:paraId="31E4BD7E" w14:textId="77777777">
        <w:tc>
          <w:tcPr>
            <w:tcW w:w="1890" w:type="dxa"/>
          </w:tcPr>
          <w:p w14:paraId="4ABE7F25" w14:textId="3709FFE8" w:rsidR="00E373A8" w:rsidRDefault="00674AFA" w:rsidP="00A67A2A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Firma informatyczna</w:t>
            </w:r>
          </w:p>
        </w:tc>
        <w:tc>
          <w:tcPr>
            <w:tcW w:w="2610" w:type="dxa"/>
          </w:tcPr>
          <w:p w14:paraId="09209A0B" w14:textId="0B25934A" w:rsidR="00E373A8" w:rsidRDefault="00674AFA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Zespół składający się z informatyków</w:t>
            </w:r>
            <w:r w:rsidR="00E060BC">
              <w:rPr>
                <w:lang w:val="pl-PL"/>
              </w:rPr>
              <w:t xml:space="preserve"> zajmujących się tworzeniem systemu.</w:t>
            </w:r>
          </w:p>
        </w:tc>
        <w:tc>
          <w:tcPr>
            <w:tcW w:w="3960" w:type="dxa"/>
          </w:tcPr>
          <w:p w14:paraId="42C2452E" w14:textId="3AA2739C" w:rsidR="00E373A8" w:rsidRDefault="00E060BC" w:rsidP="00F5644E">
            <w:pPr>
              <w:pStyle w:val="InfoBlue"/>
            </w:pPr>
            <w:r w:rsidRPr="003E58EC">
              <w:rPr>
                <w:lang w:val="pl-PL"/>
              </w:rPr>
              <w:t xml:space="preserve">Przeprowadzenie szczegółowej rozmowy </w:t>
            </w:r>
            <w:r w:rsidR="001F16AB" w:rsidRPr="003E58EC">
              <w:rPr>
                <w:lang w:val="pl-PL"/>
              </w:rPr>
              <w:t xml:space="preserve">z właścicielem </w:t>
            </w:r>
            <w:r w:rsidRPr="003E58EC">
              <w:rPr>
                <w:lang w:val="pl-PL"/>
              </w:rPr>
              <w:t xml:space="preserve">dotyczącej oczekiwań i wymagań </w:t>
            </w:r>
            <w:r w:rsidR="001F16AB" w:rsidRPr="003E58EC">
              <w:rPr>
                <w:lang w:val="pl-PL"/>
              </w:rPr>
              <w:t xml:space="preserve">systemu. </w:t>
            </w:r>
            <w:r w:rsidR="009913F9" w:rsidRPr="003E58EC">
              <w:rPr>
                <w:lang w:val="pl-PL"/>
              </w:rPr>
              <w:t>Tworzenie prototyp</w:t>
            </w:r>
            <w:r w:rsidR="001F29DF" w:rsidRPr="003E58EC">
              <w:rPr>
                <w:lang w:val="pl-PL"/>
              </w:rPr>
              <w:t>u</w:t>
            </w:r>
            <w:r w:rsidR="009913F9" w:rsidRPr="003E58EC">
              <w:rPr>
                <w:lang w:val="pl-PL"/>
              </w:rPr>
              <w:t xml:space="preserve"> </w:t>
            </w:r>
            <w:r w:rsidR="001F29DF" w:rsidRPr="003E58EC">
              <w:rPr>
                <w:lang w:val="pl-PL"/>
              </w:rPr>
              <w:t xml:space="preserve">systemu. </w:t>
            </w:r>
            <w:r w:rsidR="004F7B0E" w:rsidRPr="003E58EC">
              <w:rPr>
                <w:lang w:val="pl-PL"/>
              </w:rPr>
              <w:t xml:space="preserve">Analizowanie informacji zwrotnej od klienta na temat </w:t>
            </w:r>
            <w:proofErr w:type="spellStart"/>
            <w:r w:rsidR="004F7B0E" w:rsidRPr="003E58EC">
              <w:rPr>
                <w:lang w:val="pl-PL"/>
              </w:rPr>
              <w:t>prototype</w:t>
            </w:r>
            <w:proofErr w:type="spellEnd"/>
            <w:r w:rsidR="004F7B0E" w:rsidRPr="003E58EC">
              <w:rPr>
                <w:lang w:val="pl-PL"/>
              </w:rPr>
              <w:t xml:space="preserve">. </w:t>
            </w:r>
            <w:proofErr w:type="spellStart"/>
            <w:r w:rsidR="004F7B0E">
              <w:t>Tworzenie</w:t>
            </w:r>
            <w:proofErr w:type="spellEnd"/>
            <w:r w:rsidR="004F7B0E">
              <w:t xml:space="preserve"> </w:t>
            </w:r>
            <w:proofErr w:type="spellStart"/>
            <w:r w:rsidR="00282C50">
              <w:t>i</w:t>
            </w:r>
            <w:proofErr w:type="spellEnd"/>
            <w:r w:rsidR="00282C50">
              <w:t xml:space="preserve"> </w:t>
            </w:r>
            <w:proofErr w:type="spellStart"/>
            <w:r w:rsidR="00282C50">
              <w:t>wdrożenie</w:t>
            </w:r>
            <w:proofErr w:type="spellEnd"/>
            <w:r w:rsidR="00282C50">
              <w:t xml:space="preserve"> </w:t>
            </w:r>
            <w:r w:rsidR="008B5D57">
              <w:t xml:space="preserve">system. </w:t>
            </w:r>
            <w:proofErr w:type="spellStart"/>
            <w:r w:rsidR="00A27239">
              <w:t>Konserwacja</w:t>
            </w:r>
            <w:proofErr w:type="spellEnd"/>
            <w:r w:rsidR="00A27239">
              <w:t xml:space="preserve"> </w:t>
            </w:r>
            <w:proofErr w:type="spellStart"/>
            <w:r w:rsidR="00A27239">
              <w:t>system</w:t>
            </w:r>
            <w:r w:rsidR="00BD6ABE">
              <w:t>u</w:t>
            </w:r>
            <w:proofErr w:type="spellEnd"/>
            <w:r w:rsidR="00BD6ABE">
              <w:t xml:space="preserve">, </w:t>
            </w:r>
            <w:proofErr w:type="spellStart"/>
            <w:r w:rsidR="00BD6ABE">
              <w:t>ulepszanie</w:t>
            </w:r>
            <w:proofErr w:type="spellEnd"/>
            <w:r w:rsidR="00BD6ABE">
              <w:t xml:space="preserve"> </w:t>
            </w:r>
            <w:proofErr w:type="spellStart"/>
            <w:r w:rsidR="00BD6ABE">
              <w:t>jego</w:t>
            </w:r>
            <w:proofErr w:type="spellEnd"/>
            <w:r w:rsidR="00BD6ABE">
              <w:t xml:space="preserve"> </w:t>
            </w:r>
            <w:proofErr w:type="spellStart"/>
            <w:r w:rsidR="00BD6ABE">
              <w:t>funkcjonalności</w:t>
            </w:r>
            <w:proofErr w:type="spellEnd"/>
            <w:r w:rsidR="00282C50">
              <w:t>.</w:t>
            </w:r>
          </w:p>
        </w:tc>
      </w:tr>
      <w:tr w:rsidR="00E373A8" w:rsidRPr="003E58EC" w14:paraId="3F7FEC81" w14:textId="77777777">
        <w:tc>
          <w:tcPr>
            <w:tcW w:w="1890" w:type="dxa"/>
          </w:tcPr>
          <w:p w14:paraId="1E58BBE3" w14:textId="2A3EA9D0" w:rsidR="00E373A8" w:rsidRDefault="008B5D57" w:rsidP="00A67A2A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Sponsor</w:t>
            </w:r>
          </w:p>
        </w:tc>
        <w:tc>
          <w:tcPr>
            <w:tcW w:w="2610" w:type="dxa"/>
          </w:tcPr>
          <w:p w14:paraId="4D2CAA16" w14:textId="00615D87" w:rsidR="00E373A8" w:rsidRDefault="008B5D57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 xml:space="preserve">Osoba/Firma </w:t>
            </w:r>
            <w:r w:rsidR="005F45CB">
              <w:rPr>
                <w:lang w:val="pl-PL"/>
              </w:rPr>
              <w:t>finansująca tworzenie systemu.</w:t>
            </w:r>
          </w:p>
        </w:tc>
        <w:tc>
          <w:tcPr>
            <w:tcW w:w="3960" w:type="dxa"/>
          </w:tcPr>
          <w:p w14:paraId="4585F7CA" w14:textId="495F5701" w:rsidR="00E373A8" w:rsidRPr="003E58EC" w:rsidRDefault="005F45CB" w:rsidP="00F5644E">
            <w:pPr>
              <w:pStyle w:val="InfoBlue"/>
              <w:rPr>
                <w:lang w:val="pl-PL"/>
              </w:rPr>
            </w:pPr>
            <w:r w:rsidRPr="003E58EC">
              <w:rPr>
                <w:lang w:val="pl-PL"/>
              </w:rPr>
              <w:t xml:space="preserve">Przekazanie pieniędzy potrzebnych </w:t>
            </w:r>
            <w:r w:rsidR="00106D73" w:rsidRPr="003E58EC">
              <w:rPr>
                <w:lang w:val="pl-PL"/>
              </w:rPr>
              <w:t>do stworzenia system.</w:t>
            </w:r>
          </w:p>
        </w:tc>
      </w:tr>
    </w:tbl>
    <w:p w14:paraId="59492AA8" w14:textId="77777777" w:rsidR="0082653F" w:rsidRPr="00A64299" w:rsidRDefault="0082653F" w:rsidP="0082653F">
      <w:pPr>
        <w:pStyle w:val="Nagwek2"/>
        <w:rPr>
          <w:lang w:val="pl-PL"/>
        </w:rPr>
      </w:pPr>
      <w:r w:rsidRPr="00A64299">
        <w:rPr>
          <w:lang w:val="pl-PL"/>
        </w:rPr>
        <w:t xml:space="preserve">Podsumowanie </w:t>
      </w:r>
      <w:r>
        <w:rPr>
          <w:lang w:val="pl-PL"/>
        </w:rPr>
        <w:t>użytkowników</w:t>
      </w:r>
    </w:p>
    <w:p w14:paraId="66F65F1F" w14:textId="77777777" w:rsidR="0082653F" w:rsidRPr="0082653F" w:rsidRDefault="0082653F" w:rsidP="0082653F">
      <w:pPr>
        <w:pStyle w:val="InfoBlue"/>
        <w:rPr>
          <w:lang w:val="pl-PL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82653F" w:rsidRPr="0082653F" w14:paraId="6AB16259" w14:textId="77777777" w:rsidTr="00005635">
        <w:trPr>
          <w:tblHeader/>
        </w:trPr>
        <w:tc>
          <w:tcPr>
            <w:tcW w:w="1890" w:type="dxa"/>
          </w:tcPr>
          <w:p w14:paraId="14AC1E47" w14:textId="77777777" w:rsidR="0082653F" w:rsidRPr="0082653F" w:rsidRDefault="0082653F" w:rsidP="00005635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Nazwa</w:t>
            </w:r>
          </w:p>
        </w:tc>
        <w:tc>
          <w:tcPr>
            <w:tcW w:w="2610" w:type="dxa"/>
          </w:tcPr>
          <w:p w14:paraId="2A12407E" w14:textId="77777777" w:rsidR="0082653F" w:rsidRPr="0082653F" w:rsidRDefault="0082653F" w:rsidP="00005635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Opis</w:t>
            </w:r>
          </w:p>
        </w:tc>
        <w:tc>
          <w:tcPr>
            <w:tcW w:w="3960" w:type="dxa"/>
          </w:tcPr>
          <w:p w14:paraId="1940EC2E" w14:textId="77777777" w:rsidR="0082653F" w:rsidRPr="0082653F" w:rsidRDefault="0082653F" w:rsidP="00005635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Zakres odpowiedzialności</w:t>
            </w:r>
          </w:p>
        </w:tc>
      </w:tr>
      <w:tr w:rsidR="0082653F" w:rsidRPr="003E58EC" w14:paraId="16B85AA1" w14:textId="77777777" w:rsidTr="00005635">
        <w:tc>
          <w:tcPr>
            <w:tcW w:w="1890" w:type="dxa"/>
          </w:tcPr>
          <w:p w14:paraId="3216CEAB" w14:textId="634B9022" w:rsidR="0082653F" w:rsidRPr="0082653F" w:rsidRDefault="00106D73" w:rsidP="000056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Gość</w:t>
            </w:r>
          </w:p>
        </w:tc>
        <w:tc>
          <w:tcPr>
            <w:tcW w:w="2610" w:type="dxa"/>
          </w:tcPr>
          <w:p w14:paraId="300343E6" w14:textId="2D44B9BC" w:rsidR="0082653F" w:rsidRPr="0082653F" w:rsidRDefault="00E47B23" w:rsidP="000056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Osoba niezalogowana do systemu</w:t>
            </w:r>
          </w:p>
        </w:tc>
        <w:tc>
          <w:tcPr>
            <w:tcW w:w="3960" w:type="dxa"/>
          </w:tcPr>
          <w:p w14:paraId="085096DD" w14:textId="3DC187DB" w:rsidR="0082653F" w:rsidRPr="003E58EC" w:rsidRDefault="00A5796F" w:rsidP="004756C5">
            <w:pPr>
              <w:pStyle w:val="InfoBlue"/>
              <w:rPr>
                <w:lang w:val="pl-PL"/>
              </w:rPr>
            </w:pPr>
            <w:r w:rsidRPr="003E58EC">
              <w:rPr>
                <w:lang w:val="pl-PL"/>
              </w:rPr>
              <w:t>Przeglądanie oferty księgarni</w:t>
            </w:r>
            <w:r w:rsidR="00D65249" w:rsidRPr="003E58EC">
              <w:rPr>
                <w:lang w:val="pl-PL"/>
              </w:rPr>
              <w:t>, możliwość założenia konta.</w:t>
            </w:r>
          </w:p>
        </w:tc>
      </w:tr>
      <w:tr w:rsidR="00106D73" w:rsidRPr="003E58EC" w14:paraId="5A5C824F" w14:textId="77777777" w:rsidTr="00005635">
        <w:tc>
          <w:tcPr>
            <w:tcW w:w="1890" w:type="dxa"/>
          </w:tcPr>
          <w:p w14:paraId="0BB8D1E1" w14:textId="4E95D66B" w:rsidR="00106D73" w:rsidRDefault="00106D73" w:rsidP="000056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Klient</w:t>
            </w:r>
          </w:p>
        </w:tc>
        <w:tc>
          <w:tcPr>
            <w:tcW w:w="2610" w:type="dxa"/>
          </w:tcPr>
          <w:p w14:paraId="4C585E35" w14:textId="6960736E" w:rsidR="00106D73" w:rsidRPr="0082653F" w:rsidRDefault="00D65249" w:rsidP="000056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Osoba zalogowana w systemie</w:t>
            </w:r>
          </w:p>
        </w:tc>
        <w:tc>
          <w:tcPr>
            <w:tcW w:w="3960" w:type="dxa"/>
          </w:tcPr>
          <w:p w14:paraId="7522FD4E" w14:textId="69BC438E" w:rsidR="00106D73" w:rsidRPr="003E58EC" w:rsidRDefault="00D65249" w:rsidP="004756C5">
            <w:pPr>
              <w:pStyle w:val="InfoBlue"/>
              <w:rPr>
                <w:lang w:val="pl-PL"/>
              </w:rPr>
            </w:pPr>
            <w:r w:rsidRPr="003E58EC">
              <w:rPr>
                <w:lang w:val="pl-PL"/>
              </w:rPr>
              <w:t xml:space="preserve">Przeglądanie oferty </w:t>
            </w:r>
            <w:proofErr w:type="spellStart"/>
            <w:r w:rsidRPr="003E58EC">
              <w:rPr>
                <w:lang w:val="pl-PL"/>
              </w:rPr>
              <w:t>księgarni,</w:t>
            </w:r>
            <w:r w:rsidR="00D22F7C" w:rsidRPr="003E58EC">
              <w:rPr>
                <w:lang w:val="pl-PL"/>
              </w:rPr>
              <w:t>dodawanie</w:t>
            </w:r>
            <w:proofErr w:type="spellEnd"/>
            <w:r w:rsidR="00D22F7C" w:rsidRPr="003E58EC">
              <w:rPr>
                <w:lang w:val="pl-PL"/>
              </w:rPr>
              <w:t xml:space="preserve"> </w:t>
            </w:r>
            <w:r w:rsidR="00D461F1" w:rsidRPr="003E58EC">
              <w:rPr>
                <w:lang w:val="pl-PL"/>
              </w:rPr>
              <w:t>pozycji do koszyka,</w:t>
            </w:r>
            <w:r w:rsidRPr="003E58EC">
              <w:rPr>
                <w:lang w:val="pl-PL"/>
              </w:rPr>
              <w:t xml:space="preserve"> </w:t>
            </w:r>
            <w:r w:rsidR="0015317B" w:rsidRPr="003E58EC">
              <w:rPr>
                <w:lang w:val="pl-PL"/>
              </w:rPr>
              <w:t>składanie zamówień I reklamacji, dodawanie różnych pozycji do ulubionych</w:t>
            </w:r>
            <w:r w:rsidR="009C2807" w:rsidRPr="003E58EC">
              <w:rPr>
                <w:lang w:val="pl-PL"/>
              </w:rPr>
              <w:t>, dostęp do e-bankowości i</w:t>
            </w:r>
            <w:r w:rsidR="008D23DB" w:rsidRPr="003E58EC">
              <w:rPr>
                <w:lang w:val="pl-PL"/>
              </w:rPr>
              <w:t xml:space="preserve"> płatności online. Możliwość korzystania z programu lojalnościowego</w:t>
            </w:r>
            <w:r w:rsidR="00E0445F" w:rsidRPr="003E58EC">
              <w:rPr>
                <w:lang w:val="pl-PL"/>
              </w:rPr>
              <w:t xml:space="preserve"> i e-poczty w celu kontaktu z pracownikami księgarni.</w:t>
            </w:r>
          </w:p>
        </w:tc>
      </w:tr>
      <w:tr w:rsidR="00106D73" w:rsidRPr="003E58EC" w14:paraId="7220EA79" w14:textId="77777777" w:rsidTr="00005635">
        <w:tc>
          <w:tcPr>
            <w:tcW w:w="1890" w:type="dxa"/>
          </w:tcPr>
          <w:p w14:paraId="158302F4" w14:textId="30D4628E" w:rsidR="00106D73" w:rsidRDefault="00106D73" w:rsidP="000056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lastRenderedPageBreak/>
              <w:t>Właściciel</w:t>
            </w:r>
          </w:p>
        </w:tc>
        <w:tc>
          <w:tcPr>
            <w:tcW w:w="2610" w:type="dxa"/>
          </w:tcPr>
          <w:p w14:paraId="5E14FB58" w14:textId="6EA8789D" w:rsidR="00106D73" w:rsidRPr="0082653F" w:rsidRDefault="0044505D" w:rsidP="000056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Osoba zarządzająca księgarnią.</w:t>
            </w:r>
          </w:p>
        </w:tc>
        <w:tc>
          <w:tcPr>
            <w:tcW w:w="3960" w:type="dxa"/>
          </w:tcPr>
          <w:p w14:paraId="65FB3B5A" w14:textId="374D62B0" w:rsidR="00106D73" w:rsidRPr="003E58EC" w:rsidRDefault="006E5207" w:rsidP="004756C5">
            <w:pPr>
              <w:pStyle w:val="InfoBlue"/>
              <w:rPr>
                <w:lang w:val="pl-PL"/>
              </w:rPr>
            </w:pPr>
            <w:r w:rsidRPr="003E58EC">
              <w:rPr>
                <w:lang w:val="pl-PL"/>
              </w:rPr>
              <w:t>Przeglądanie oferty księgarn</w:t>
            </w:r>
            <w:r w:rsidR="007D1B5C" w:rsidRPr="003E58EC">
              <w:rPr>
                <w:lang w:val="pl-PL"/>
              </w:rPr>
              <w:t>i</w:t>
            </w:r>
            <w:r w:rsidR="00D520BE" w:rsidRPr="003E58EC">
              <w:rPr>
                <w:lang w:val="pl-PL"/>
              </w:rPr>
              <w:t>.</w:t>
            </w:r>
            <w:r w:rsidR="00E0445F" w:rsidRPr="003E58EC">
              <w:rPr>
                <w:lang w:val="pl-PL"/>
              </w:rPr>
              <w:t xml:space="preserve"> Dostęp do e-poczty.</w:t>
            </w:r>
          </w:p>
        </w:tc>
      </w:tr>
      <w:tr w:rsidR="00106D73" w:rsidRPr="004756C5" w14:paraId="4C03B5B8" w14:textId="77777777" w:rsidTr="00005635">
        <w:tc>
          <w:tcPr>
            <w:tcW w:w="1890" w:type="dxa"/>
          </w:tcPr>
          <w:p w14:paraId="0A7BB22E" w14:textId="68FEE9BF" w:rsidR="00106D73" w:rsidRDefault="00106D73" w:rsidP="000056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Administrator</w:t>
            </w:r>
          </w:p>
        </w:tc>
        <w:tc>
          <w:tcPr>
            <w:tcW w:w="2610" w:type="dxa"/>
          </w:tcPr>
          <w:p w14:paraId="466F4422" w14:textId="2D144D2C" w:rsidR="00106D73" w:rsidRPr="0082653F" w:rsidRDefault="00D520BE" w:rsidP="000056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Osoba kontrolująca system.</w:t>
            </w:r>
          </w:p>
        </w:tc>
        <w:tc>
          <w:tcPr>
            <w:tcW w:w="3960" w:type="dxa"/>
          </w:tcPr>
          <w:p w14:paraId="3595B9BF" w14:textId="6C46EDD9" w:rsidR="00106D73" w:rsidRPr="0082653F" w:rsidRDefault="003A4B70" w:rsidP="004756C5">
            <w:pPr>
              <w:pStyle w:val="InfoBlue"/>
            </w:pPr>
            <w:r w:rsidRPr="003E58EC">
              <w:rPr>
                <w:lang w:val="pl-PL"/>
              </w:rPr>
              <w:t>Wprowadzanie nowych funkcjonalności, przeglądanie oferty firmy</w:t>
            </w:r>
            <w:r w:rsidR="004F2826" w:rsidRPr="003E58EC">
              <w:rPr>
                <w:lang w:val="pl-PL"/>
              </w:rPr>
              <w:t>, tworzenie katalogu I zarządzanie systemem</w:t>
            </w:r>
            <w:r w:rsidR="00EC5952" w:rsidRPr="003E58EC">
              <w:rPr>
                <w:lang w:val="pl-PL"/>
              </w:rPr>
              <w:t xml:space="preserve">. </w:t>
            </w:r>
            <w:proofErr w:type="spellStart"/>
            <w:r w:rsidR="00EC5952">
              <w:t>Edytowanie</w:t>
            </w:r>
            <w:proofErr w:type="spellEnd"/>
            <w:r w:rsidR="00EC5952">
              <w:t xml:space="preserve"> </w:t>
            </w:r>
            <w:proofErr w:type="spellStart"/>
            <w:r w:rsidR="00EC5952">
              <w:t>danych</w:t>
            </w:r>
            <w:proofErr w:type="spellEnd"/>
            <w:r w:rsidR="00EC5952">
              <w:t xml:space="preserve"> o </w:t>
            </w:r>
            <w:proofErr w:type="spellStart"/>
            <w:r w:rsidR="00EC5952">
              <w:t>k</w:t>
            </w:r>
            <w:r w:rsidR="00163401">
              <w:t>ontach</w:t>
            </w:r>
            <w:proofErr w:type="spellEnd"/>
            <w:r w:rsidR="00E561D5">
              <w:t>.</w:t>
            </w:r>
          </w:p>
        </w:tc>
      </w:tr>
      <w:tr w:rsidR="00106D73" w:rsidRPr="003E58EC" w14:paraId="3B71615D" w14:textId="77777777" w:rsidTr="00005635">
        <w:tc>
          <w:tcPr>
            <w:tcW w:w="1890" w:type="dxa"/>
          </w:tcPr>
          <w:p w14:paraId="4FF2766B" w14:textId="2683CED2" w:rsidR="00106D73" w:rsidRDefault="00106D73" w:rsidP="000056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Pracownik</w:t>
            </w:r>
          </w:p>
        </w:tc>
        <w:tc>
          <w:tcPr>
            <w:tcW w:w="2610" w:type="dxa"/>
          </w:tcPr>
          <w:p w14:paraId="23B5B8C5" w14:textId="2BCEA910" w:rsidR="00106D73" w:rsidRPr="0082653F" w:rsidRDefault="005A4748" w:rsidP="000056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Osoba pracująca w księgarni</w:t>
            </w:r>
          </w:p>
        </w:tc>
        <w:tc>
          <w:tcPr>
            <w:tcW w:w="3960" w:type="dxa"/>
          </w:tcPr>
          <w:p w14:paraId="0D7E2580" w14:textId="55FAFB51" w:rsidR="00106D73" w:rsidRPr="003E58EC" w:rsidRDefault="003A4B70" w:rsidP="004756C5">
            <w:pPr>
              <w:pStyle w:val="InfoBlue"/>
              <w:rPr>
                <w:lang w:val="pl-PL"/>
              </w:rPr>
            </w:pPr>
            <w:r w:rsidRPr="003E58EC">
              <w:rPr>
                <w:lang w:val="pl-PL"/>
              </w:rPr>
              <w:t>Przeglądanie oferty firmy</w:t>
            </w:r>
            <w:r w:rsidR="004F2826" w:rsidRPr="003E58EC">
              <w:rPr>
                <w:lang w:val="pl-PL"/>
              </w:rPr>
              <w:t xml:space="preserve">, </w:t>
            </w:r>
            <w:r w:rsidR="00EC5952" w:rsidRPr="003E58EC">
              <w:rPr>
                <w:lang w:val="pl-PL"/>
              </w:rPr>
              <w:t>realizowanie zamówień I reklamacji.</w:t>
            </w:r>
            <w:r w:rsidR="00E0445F" w:rsidRPr="003E58EC">
              <w:rPr>
                <w:lang w:val="pl-PL"/>
              </w:rPr>
              <w:t xml:space="preserve"> Dostęp do e-poczty w celu kontaktowania się z klientami.</w:t>
            </w:r>
          </w:p>
        </w:tc>
      </w:tr>
    </w:tbl>
    <w:p w14:paraId="39798AC3" w14:textId="23C4166B" w:rsidR="0082653F" w:rsidRPr="003E58EC" w:rsidRDefault="0082653F">
      <w:pPr>
        <w:pStyle w:val="Tekstpodstawowy"/>
        <w:rPr>
          <w:lang w:val="pl-PL"/>
        </w:rPr>
      </w:pPr>
    </w:p>
    <w:p w14:paraId="06CD1E21" w14:textId="77777777" w:rsidR="00685AA7" w:rsidRPr="0082653F" w:rsidRDefault="004756C5">
      <w:pPr>
        <w:pStyle w:val="Nagwek1"/>
        <w:rPr>
          <w:lang w:val="pl-PL"/>
        </w:rPr>
      </w:pPr>
      <w:bookmarkStart w:id="3" w:name="_Toc436203387"/>
      <w:bookmarkStart w:id="4" w:name="_Toc452813590"/>
      <w:bookmarkStart w:id="5" w:name="_Toc512930915"/>
      <w:bookmarkStart w:id="6" w:name="_Toc20715760"/>
      <w:bookmarkEnd w:id="2"/>
      <w:r>
        <w:rPr>
          <w:lang w:val="pl-PL"/>
        </w:rPr>
        <w:t>Opis produktu</w:t>
      </w:r>
      <w:bookmarkEnd w:id="3"/>
      <w:bookmarkEnd w:id="4"/>
      <w:bookmarkEnd w:id="5"/>
      <w:bookmarkEnd w:id="6"/>
    </w:p>
    <w:p w14:paraId="06098FD0" w14:textId="77777777" w:rsidR="00685AA7" w:rsidRPr="0082653F" w:rsidRDefault="004756C5">
      <w:pPr>
        <w:pStyle w:val="Nagwek2"/>
        <w:rPr>
          <w:lang w:val="pl-PL"/>
        </w:rPr>
      </w:pPr>
      <w:r>
        <w:rPr>
          <w:lang w:val="pl-PL"/>
        </w:rPr>
        <w:t>Potrzeby i cechy</w:t>
      </w:r>
    </w:p>
    <w:p w14:paraId="37DEDE67" w14:textId="3BF87F26" w:rsidR="00685AA7" w:rsidRPr="00C94E79" w:rsidRDefault="00685AA7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1611"/>
        <w:gridCol w:w="2430"/>
      </w:tblGrid>
      <w:tr w:rsidR="00685AA7" w:rsidRPr="0082653F" w14:paraId="0C25B39C" w14:textId="77777777" w:rsidTr="004756C5">
        <w:tc>
          <w:tcPr>
            <w:tcW w:w="2802" w:type="dxa"/>
          </w:tcPr>
          <w:p w14:paraId="7C06E5F6" w14:textId="77777777" w:rsidR="00685AA7" w:rsidRPr="0082653F" w:rsidRDefault="004756C5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Potrzeba</w:t>
            </w:r>
          </w:p>
        </w:tc>
        <w:tc>
          <w:tcPr>
            <w:tcW w:w="1275" w:type="dxa"/>
          </w:tcPr>
          <w:p w14:paraId="2FB118B0" w14:textId="77777777" w:rsidR="00685AA7" w:rsidRPr="0082653F" w:rsidRDefault="004756C5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Priorytet</w:t>
            </w:r>
          </w:p>
        </w:tc>
        <w:tc>
          <w:tcPr>
            <w:tcW w:w="1611" w:type="dxa"/>
          </w:tcPr>
          <w:p w14:paraId="380CD767" w14:textId="77777777" w:rsidR="00685AA7" w:rsidRPr="0082653F" w:rsidRDefault="004756C5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Cechy</w:t>
            </w:r>
          </w:p>
        </w:tc>
        <w:tc>
          <w:tcPr>
            <w:tcW w:w="2430" w:type="dxa"/>
          </w:tcPr>
          <w:p w14:paraId="5FB05E7C" w14:textId="77777777" w:rsidR="00685AA7" w:rsidRPr="0082653F" w:rsidRDefault="004756C5" w:rsidP="004756C5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Planowane wydanie</w:t>
            </w:r>
          </w:p>
        </w:tc>
      </w:tr>
      <w:tr w:rsidR="00685AA7" w:rsidRPr="0082653F" w14:paraId="7E8EA6CB" w14:textId="77777777" w:rsidTr="004756C5">
        <w:tc>
          <w:tcPr>
            <w:tcW w:w="2802" w:type="dxa"/>
          </w:tcPr>
          <w:p w14:paraId="1D68251E" w14:textId="5C0B3985" w:rsidR="00685AA7" w:rsidRPr="0082653F" w:rsidRDefault="00EA618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Płatność internetowa</w:t>
            </w:r>
          </w:p>
        </w:tc>
        <w:tc>
          <w:tcPr>
            <w:tcW w:w="1275" w:type="dxa"/>
          </w:tcPr>
          <w:p w14:paraId="3F64A147" w14:textId="1D1A978D" w:rsidR="00685AA7" w:rsidRPr="0082653F" w:rsidRDefault="00EA618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1611" w:type="dxa"/>
          </w:tcPr>
          <w:p w14:paraId="128BEF2C" w14:textId="4912E207" w:rsidR="00685AA7" w:rsidRPr="0082653F" w:rsidRDefault="00EA618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Umożliwienie płatności online</w:t>
            </w:r>
          </w:p>
        </w:tc>
        <w:tc>
          <w:tcPr>
            <w:tcW w:w="2430" w:type="dxa"/>
          </w:tcPr>
          <w:p w14:paraId="1D631E50" w14:textId="2D709028" w:rsidR="00685AA7" w:rsidRPr="0082653F" w:rsidRDefault="0065440C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AF22E1" w:rsidRPr="0082653F" w14:paraId="7792265F" w14:textId="77777777" w:rsidTr="004756C5">
        <w:tc>
          <w:tcPr>
            <w:tcW w:w="2802" w:type="dxa"/>
          </w:tcPr>
          <w:p w14:paraId="2DBFDA92" w14:textId="6E958429" w:rsidR="00AF22E1" w:rsidRDefault="00AF22E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Płatność za pobraniem</w:t>
            </w:r>
          </w:p>
        </w:tc>
        <w:tc>
          <w:tcPr>
            <w:tcW w:w="1275" w:type="dxa"/>
          </w:tcPr>
          <w:p w14:paraId="3430DC05" w14:textId="7B1C368F" w:rsidR="00AF22E1" w:rsidRDefault="00AF22E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1611" w:type="dxa"/>
          </w:tcPr>
          <w:p w14:paraId="51758282" w14:textId="7500B1DC" w:rsidR="00AF22E1" w:rsidRDefault="00AF22E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Umożliwienie płatności przy odbiorze zamówienia</w:t>
            </w:r>
          </w:p>
        </w:tc>
        <w:tc>
          <w:tcPr>
            <w:tcW w:w="2430" w:type="dxa"/>
          </w:tcPr>
          <w:p w14:paraId="241C9523" w14:textId="36B43AEF" w:rsidR="00AF22E1" w:rsidRDefault="00AF22E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EA6181" w:rsidRPr="0082653F" w14:paraId="368F3878" w14:textId="77777777" w:rsidTr="004756C5">
        <w:tc>
          <w:tcPr>
            <w:tcW w:w="2802" w:type="dxa"/>
          </w:tcPr>
          <w:p w14:paraId="0DD6E23E" w14:textId="764C1DB3" w:rsidR="00EA6181" w:rsidRDefault="00B9098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Przeglądanie katalogu</w:t>
            </w:r>
          </w:p>
        </w:tc>
        <w:tc>
          <w:tcPr>
            <w:tcW w:w="1275" w:type="dxa"/>
          </w:tcPr>
          <w:p w14:paraId="07B219CD" w14:textId="6B77F718" w:rsidR="00EA6181" w:rsidRDefault="00B9098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1611" w:type="dxa"/>
          </w:tcPr>
          <w:p w14:paraId="56948691" w14:textId="03732602" w:rsidR="00EA6181" w:rsidRDefault="00B9098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Umożliwienie przeglądania katalogu </w:t>
            </w:r>
            <w:r w:rsidR="00BB7E03">
              <w:rPr>
                <w:lang w:val="pl-PL"/>
              </w:rPr>
              <w:t>przez użytkowników</w:t>
            </w:r>
          </w:p>
        </w:tc>
        <w:tc>
          <w:tcPr>
            <w:tcW w:w="2430" w:type="dxa"/>
          </w:tcPr>
          <w:p w14:paraId="1AFB5241" w14:textId="7385DD73" w:rsidR="00EA6181" w:rsidRDefault="00BB7E0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BB7E03" w:rsidRPr="0082653F" w14:paraId="1D9E9B8C" w14:textId="77777777" w:rsidTr="004756C5">
        <w:tc>
          <w:tcPr>
            <w:tcW w:w="2802" w:type="dxa"/>
          </w:tcPr>
          <w:p w14:paraId="32785FB2" w14:textId="24E1ADE8" w:rsidR="00BB7E03" w:rsidRDefault="00BB7E0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Składanie zamówień</w:t>
            </w:r>
          </w:p>
        </w:tc>
        <w:tc>
          <w:tcPr>
            <w:tcW w:w="1275" w:type="dxa"/>
          </w:tcPr>
          <w:p w14:paraId="4EFBEF0E" w14:textId="1F45B114" w:rsidR="00BB7E03" w:rsidRDefault="00232A59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1611" w:type="dxa"/>
          </w:tcPr>
          <w:p w14:paraId="320EB930" w14:textId="13532CD8" w:rsidR="00BB7E03" w:rsidRDefault="005F1FE5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Umożliwienie dokonania zakupów online przez klienta</w:t>
            </w:r>
          </w:p>
        </w:tc>
        <w:tc>
          <w:tcPr>
            <w:tcW w:w="2430" w:type="dxa"/>
          </w:tcPr>
          <w:p w14:paraId="79E33CC0" w14:textId="7AA6D448" w:rsidR="00BB7E03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BB7E03" w:rsidRPr="0082653F" w14:paraId="09F03A0E" w14:textId="77777777" w:rsidTr="004756C5">
        <w:tc>
          <w:tcPr>
            <w:tcW w:w="2802" w:type="dxa"/>
          </w:tcPr>
          <w:p w14:paraId="7D6C4F0D" w14:textId="7DED9968" w:rsidR="00BB7E03" w:rsidRDefault="00BB7E0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Składanie reklamacji</w:t>
            </w:r>
          </w:p>
        </w:tc>
        <w:tc>
          <w:tcPr>
            <w:tcW w:w="1275" w:type="dxa"/>
          </w:tcPr>
          <w:p w14:paraId="3F2193CB" w14:textId="58D85DB7" w:rsidR="00BB7E03" w:rsidRDefault="00232A59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1611" w:type="dxa"/>
          </w:tcPr>
          <w:p w14:paraId="062FA625" w14:textId="4220365A" w:rsidR="00BB7E03" w:rsidRDefault="005F1FE5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Umożliwienie zwrócenia produktu</w:t>
            </w:r>
          </w:p>
        </w:tc>
        <w:tc>
          <w:tcPr>
            <w:tcW w:w="2430" w:type="dxa"/>
          </w:tcPr>
          <w:p w14:paraId="6D059349" w14:textId="6D2ACE22" w:rsidR="00BB7E03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BB7E03" w:rsidRPr="0082653F" w14:paraId="006581DE" w14:textId="77777777" w:rsidTr="004756C5">
        <w:tc>
          <w:tcPr>
            <w:tcW w:w="2802" w:type="dxa"/>
          </w:tcPr>
          <w:p w14:paraId="2C38CC99" w14:textId="303800EF" w:rsidR="00BB7E03" w:rsidRDefault="0036419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Dostawa</w:t>
            </w:r>
            <w:r w:rsidR="00163401">
              <w:rPr>
                <w:lang w:val="pl-PL"/>
              </w:rPr>
              <w:t xml:space="preserve"> do paczkomatu</w:t>
            </w:r>
          </w:p>
        </w:tc>
        <w:tc>
          <w:tcPr>
            <w:tcW w:w="1275" w:type="dxa"/>
          </w:tcPr>
          <w:p w14:paraId="1A0DE6A6" w14:textId="7F90147C" w:rsidR="00BB7E03" w:rsidRDefault="00232A59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1611" w:type="dxa"/>
          </w:tcPr>
          <w:p w14:paraId="2256295A" w14:textId="4BB4556C" w:rsidR="00BB7E03" w:rsidRDefault="005F1FE5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Umożliwienie wybrania sposobu dostawy zamówienia</w:t>
            </w:r>
          </w:p>
        </w:tc>
        <w:tc>
          <w:tcPr>
            <w:tcW w:w="2430" w:type="dxa"/>
          </w:tcPr>
          <w:p w14:paraId="5E7D1A44" w14:textId="1E32D17C" w:rsidR="00BB7E03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163401" w:rsidRPr="0082653F" w14:paraId="68FF6122" w14:textId="77777777" w:rsidTr="004756C5">
        <w:tc>
          <w:tcPr>
            <w:tcW w:w="2802" w:type="dxa"/>
          </w:tcPr>
          <w:p w14:paraId="50ABD4FE" w14:textId="67D4B41A" w:rsidR="00163401" w:rsidRDefault="0016340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Dostawa za pośrednictwem kuriera</w:t>
            </w:r>
          </w:p>
        </w:tc>
        <w:tc>
          <w:tcPr>
            <w:tcW w:w="1275" w:type="dxa"/>
          </w:tcPr>
          <w:p w14:paraId="6B16F0BC" w14:textId="3335837E" w:rsidR="00163401" w:rsidRDefault="0016340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1611" w:type="dxa"/>
          </w:tcPr>
          <w:p w14:paraId="6A1E3BAE" w14:textId="1B87AC7B" w:rsidR="00163401" w:rsidRDefault="0016340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Umożliwienie wybrania sposobu dostawy zamówienia</w:t>
            </w:r>
          </w:p>
        </w:tc>
        <w:tc>
          <w:tcPr>
            <w:tcW w:w="2430" w:type="dxa"/>
          </w:tcPr>
          <w:p w14:paraId="24E464E5" w14:textId="3EF0B876" w:rsidR="00163401" w:rsidRDefault="0016340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BB7E03" w:rsidRPr="0082653F" w14:paraId="67418B1A" w14:textId="77777777" w:rsidTr="004756C5">
        <w:tc>
          <w:tcPr>
            <w:tcW w:w="2802" w:type="dxa"/>
          </w:tcPr>
          <w:p w14:paraId="22A1FAB9" w14:textId="133BFDF0" w:rsidR="00BB7E03" w:rsidRDefault="0036419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lastRenderedPageBreak/>
              <w:t>Program lojalnościowy</w:t>
            </w:r>
          </w:p>
        </w:tc>
        <w:tc>
          <w:tcPr>
            <w:tcW w:w="1275" w:type="dxa"/>
          </w:tcPr>
          <w:p w14:paraId="3B1C6173" w14:textId="758064F5" w:rsidR="00BB7E03" w:rsidRDefault="00232A59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Średni</w:t>
            </w:r>
          </w:p>
        </w:tc>
        <w:tc>
          <w:tcPr>
            <w:tcW w:w="1611" w:type="dxa"/>
          </w:tcPr>
          <w:p w14:paraId="4AD3553D" w14:textId="56225BD6" w:rsidR="00BB7E03" w:rsidRDefault="009A26FE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Zbieranie punktów przez klientów </w:t>
            </w:r>
            <w:r w:rsidR="0019698E">
              <w:rPr>
                <w:lang w:val="pl-PL"/>
              </w:rPr>
              <w:t>po złożeniu zamówienia. Punkty przekładają się na zniżkę przy kolejnych zakupach</w:t>
            </w:r>
            <w:r w:rsidR="008C56AC">
              <w:rPr>
                <w:lang w:val="pl-PL"/>
              </w:rPr>
              <w:t>.</w:t>
            </w:r>
          </w:p>
        </w:tc>
        <w:tc>
          <w:tcPr>
            <w:tcW w:w="2430" w:type="dxa"/>
          </w:tcPr>
          <w:p w14:paraId="2879E48C" w14:textId="1E9B4183" w:rsidR="00BB7E03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</w:tr>
      <w:tr w:rsidR="00E0445F" w:rsidRPr="0082653F" w14:paraId="3BA8D4BF" w14:textId="77777777" w:rsidTr="004756C5">
        <w:tc>
          <w:tcPr>
            <w:tcW w:w="2802" w:type="dxa"/>
          </w:tcPr>
          <w:p w14:paraId="7A37F685" w14:textId="174A9DB7" w:rsidR="00E0445F" w:rsidRDefault="00E0445F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E-poczta</w:t>
            </w:r>
          </w:p>
        </w:tc>
        <w:tc>
          <w:tcPr>
            <w:tcW w:w="1275" w:type="dxa"/>
          </w:tcPr>
          <w:p w14:paraId="4FF94626" w14:textId="15815543" w:rsidR="00E0445F" w:rsidRDefault="00E0445F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1611" w:type="dxa"/>
          </w:tcPr>
          <w:p w14:paraId="29050722" w14:textId="661309D3" w:rsidR="00E0445F" w:rsidRDefault="00E0445F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Sposób kontaktu pomiędzy klientem, a pracownikami.</w:t>
            </w:r>
          </w:p>
        </w:tc>
        <w:tc>
          <w:tcPr>
            <w:tcW w:w="2430" w:type="dxa"/>
          </w:tcPr>
          <w:p w14:paraId="40EF6956" w14:textId="036CDA45" w:rsidR="00E0445F" w:rsidRDefault="00E0445F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364193" w:rsidRPr="0082653F" w14:paraId="18E6F9AB" w14:textId="77777777" w:rsidTr="004756C5">
        <w:tc>
          <w:tcPr>
            <w:tcW w:w="2802" w:type="dxa"/>
          </w:tcPr>
          <w:p w14:paraId="5DA2C143" w14:textId="0B4A71FB" w:rsidR="00364193" w:rsidRDefault="0036419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Dodawanie pozycji do ulubionych</w:t>
            </w:r>
          </w:p>
        </w:tc>
        <w:tc>
          <w:tcPr>
            <w:tcW w:w="1275" w:type="dxa"/>
          </w:tcPr>
          <w:p w14:paraId="47DD15EF" w14:textId="3CD61D65" w:rsidR="00364193" w:rsidRDefault="00232A59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Średni</w:t>
            </w:r>
          </w:p>
        </w:tc>
        <w:tc>
          <w:tcPr>
            <w:tcW w:w="1611" w:type="dxa"/>
          </w:tcPr>
          <w:p w14:paraId="079F4F90" w14:textId="1E582CAC" w:rsidR="00364193" w:rsidRDefault="008C56AC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Umożliwienie zapisania produktu w ulubionych</w:t>
            </w:r>
          </w:p>
        </w:tc>
        <w:tc>
          <w:tcPr>
            <w:tcW w:w="2430" w:type="dxa"/>
          </w:tcPr>
          <w:p w14:paraId="05BC03B5" w14:textId="452D12A9" w:rsidR="00364193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</w:tr>
      <w:tr w:rsidR="00364193" w:rsidRPr="0082653F" w14:paraId="32874DA4" w14:textId="77777777" w:rsidTr="004756C5">
        <w:tc>
          <w:tcPr>
            <w:tcW w:w="2802" w:type="dxa"/>
          </w:tcPr>
          <w:p w14:paraId="3A5121E7" w14:textId="153DA974" w:rsidR="00364193" w:rsidRDefault="001A29C0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Rejestracja</w:t>
            </w:r>
          </w:p>
        </w:tc>
        <w:tc>
          <w:tcPr>
            <w:tcW w:w="1275" w:type="dxa"/>
          </w:tcPr>
          <w:p w14:paraId="558E5AFB" w14:textId="556EE589" w:rsidR="00364193" w:rsidRDefault="00232A59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1611" w:type="dxa"/>
          </w:tcPr>
          <w:p w14:paraId="514534A3" w14:textId="6FC4C666" w:rsidR="00364193" w:rsidRDefault="008C56AC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Umożliwienie </w:t>
            </w:r>
            <w:r w:rsidR="00F55616">
              <w:rPr>
                <w:lang w:val="pl-PL"/>
              </w:rPr>
              <w:t>założenia konta w systemie</w:t>
            </w:r>
          </w:p>
        </w:tc>
        <w:tc>
          <w:tcPr>
            <w:tcW w:w="2430" w:type="dxa"/>
          </w:tcPr>
          <w:p w14:paraId="670128CE" w14:textId="6D31AF97" w:rsidR="00364193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1A29C0" w:rsidRPr="0082653F" w14:paraId="7A866951" w14:textId="77777777" w:rsidTr="004756C5">
        <w:tc>
          <w:tcPr>
            <w:tcW w:w="2802" w:type="dxa"/>
          </w:tcPr>
          <w:p w14:paraId="0ADB7A78" w14:textId="45F806E0" w:rsidR="001A29C0" w:rsidRDefault="001A29C0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Logowanie</w:t>
            </w:r>
          </w:p>
        </w:tc>
        <w:tc>
          <w:tcPr>
            <w:tcW w:w="1275" w:type="dxa"/>
          </w:tcPr>
          <w:p w14:paraId="20F615E7" w14:textId="1A68A8CA" w:rsidR="001A29C0" w:rsidRDefault="00232A59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1611" w:type="dxa"/>
          </w:tcPr>
          <w:p w14:paraId="1BB2FD43" w14:textId="558B6B42" w:rsidR="001A29C0" w:rsidRDefault="00F55616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Umożliwienie </w:t>
            </w:r>
            <w:r w:rsidR="00A60171">
              <w:rPr>
                <w:lang w:val="pl-PL"/>
              </w:rPr>
              <w:t>dostępu do stworzonego wcześniej już konta.</w:t>
            </w:r>
          </w:p>
        </w:tc>
        <w:tc>
          <w:tcPr>
            <w:tcW w:w="2430" w:type="dxa"/>
          </w:tcPr>
          <w:p w14:paraId="3CAAAB9D" w14:textId="262A17A9" w:rsidR="001A29C0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733FA1" w:rsidRPr="0082653F" w14:paraId="11759500" w14:textId="77777777" w:rsidTr="004756C5">
        <w:tc>
          <w:tcPr>
            <w:tcW w:w="2802" w:type="dxa"/>
          </w:tcPr>
          <w:p w14:paraId="19FB358B" w14:textId="76F02473" w:rsidR="00733FA1" w:rsidRDefault="00733FA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Edytowanie danych o kliencie</w:t>
            </w:r>
          </w:p>
        </w:tc>
        <w:tc>
          <w:tcPr>
            <w:tcW w:w="1275" w:type="dxa"/>
          </w:tcPr>
          <w:p w14:paraId="5541E24C" w14:textId="02324734" w:rsidR="00733FA1" w:rsidRDefault="00232A59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Średni</w:t>
            </w:r>
          </w:p>
        </w:tc>
        <w:tc>
          <w:tcPr>
            <w:tcW w:w="1611" w:type="dxa"/>
          </w:tcPr>
          <w:p w14:paraId="5B935E6A" w14:textId="67507EBE" w:rsidR="00733FA1" w:rsidRDefault="00C45F0E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Umożliwienie zmiany danych klienta zapisanych przy tworzeniu konta.</w:t>
            </w:r>
          </w:p>
        </w:tc>
        <w:tc>
          <w:tcPr>
            <w:tcW w:w="2430" w:type="dxa"/>
          </w:tcPr>
          <w:p w14:paraId="3F99FC6C" w14:textId="64FBFF18" w:rsidR="00733FA1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D22F7C" w:rsidRPr="0082653F" w14:paraId="62D132C7" w14:textId="77777777" w:rsidTr="004756C5">
        <w:tc>
          <w:tcPr>
            <w:tcW w:w="2802" w:type="dxa"/>
          </w:tcPr>
          <w:p w14:paraId="57699CA1" w14:textId="78D499E5" w:rsidR="00D22F7C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Dodawanie produktów do koszyka</w:t>
            </w:r>
          </w:p>
        </w:tc>
        <w:tc>
          <w:tcPr>
            <w:tcW w:w="1275" w:type="dxa"/>
          </w:tcPr>
          <w:p w14:paraId="09AAB4F1" w14:textId="0F20DC0F" w:rsidR="00D22F7C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1611" w:type="dxa"/>
          </w:tcPr>
          <w:p w14:paraId="74EC3CF7" w14:textId="67A3F9B5" w:rsidR="00D22F7C" w:rsidRDefault="00C45F0E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Umożliwienie</w:t>
            </w:r>
            <w:r w:rsidR="00162DA7">
              <w:rPr>
                <w:lang w:val="pl-PL"/>
              </w:rPr>
              <w:t xml:space="preserve"> wyboru </w:t>
            </w:r>
            <w:r w:rsidR="00DB7A07">
              <w:rPr>
                <w:lang w:val="pl-PL"/>
              </w:rPr>
              <w:t xml:space="preserve">produktu </w:t>
            </w:r>
            <w:r w:rsidR="00162DA7">
              <w:rPr>
                <w:lang w:val="pl-PL"/>
              </w:rPr>
              <w:t xml:space="preserve">i </w:t>
            </w:r>
            <w:r w:rsidR="00DB7A07">
              <w:rPr>
                <w:lang w:val="pl-PL"/>
              </w:rPr>
              <w:t>zapisania go w koszyku.</w:t>
            </w:r>
          </w:p>
        </w:tc>
        <w:tc>
          <w:tcPr>
            <w:tcW w:w="2430" w:type="dxa"/>
          </w:tcPr>
          <w:p w14:paraId="25EBD182" w14:textId="5558BB17" w:rsidR="00D22F7C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</w:tbl>
    <w:p w14:paraId="41A1C1BE" w14:textId="58EB30FE" w:rsidR="00685AA7" w:rsidRDefault="00685AA7">
      <w:pPr>
        <w:pStyle w:val="Tekstpodstawowy"/>
        <w:rPr>
          <w:lang w:val="pl-PL"/>
        </w:rPr>
      </w:pPr>
    </w:p>
    <w:p w14:paraId="75926392" w14:textId="77777777" w:rsidR="00685AA7" w:rsidRPr="0082653F" w:rsidRDefault="004756C5">
      <w:pPr>
        <w:pStyle w:val="Nagwek1"/>
        <w:rPr>
          <w:lang w:val="pl-PL"/>
        </w:rPr>
      </w:pPr>
      <w:r>
        <w:rPr>
          <w:lang w:val="pl-PL"/>
        </w:rPr>
        <w:t>Inne wymagania produktowe</w:t>
      </w:r>
    </w:p>
    <w:p w14:paraId="0A5F946E" w14:textId="287B21FF" w:rsidR="00816C1B" w:rsidRPr="00C94E79" w:rsidRDefault="00816C1B" w:rsidP="00816C1B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 w:rsidRPr="0082653F" w14:paraId="163A5EFD" w14:textId="77777777">
        <w:tc>
          <w:tcPr>
            <w:tcW w:w="3936" w:type="dxa"/>
          </w:tcPr>
          <w:p w14:paraId="0FCDFA1C" w14:textId="77777777" w:rsidR="002B4085" w:rsidRPr="0082653F" w:rsidRDefault="004756C5" w:rsidP="00685AA7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Wymaganie</w:t>
            </w:r>
          </w:p>
        </w:tc>
        <w:tc>
          <w:tcPr>
            <w:tcW w:w="1134" w:type="dxa"/>
          </w:tcPr>
          <w:p w14:paraId="6C00B5D9" w14:textId="77777777" w:rsidR="002B4085" w:rsidRPr="0082653F" w:rsidRDefault="004756C5" w:rsidP="00685AA7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Priorytet</w:t>
            </w:r>
          </w:p>
        </w:tc>
        <w:tc>
          <w:tcPr>
            <w:tcW w:w="2835" w:type="dxa"/>
          </w:tcPr>
          <w:p w14:paraId="724D3014" w14:textId="77777777" w:rsidR="002B4085" w:rsidRPr="0082653F" w:rsidRDefault="004756C5" w:rsidP="00685AA7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Planowane wydanie</w:t>
            </w:r>
          </w:p>
        </w:tc>
      </w:tr>
      <w:tr w:rsidR="002B4085" w:rsidRPr="0082653F" w14:paraId="04F5D2B2" w14:textId="77777777">
        <w:tc>
          <w:tcPr>
            <w:tcW w:w="3936" w:type="dxa"/>
          </w:tcPr>
          <w:p w14:paraId="585ABCCB" w14:textId="6B8E4913" w:rsidR="002B4085" w:rsidRPr="0082653F" w:rsidRDefault="00A74EC4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Przerwa techniczna</w:t>
            </w:r>
            <w:r w:rsidR="008B7235">
              <w:rPr>
                <w:lang w:val="pl-PL"/>
              </w:rPr>
              <w:t xml:space="preserve"> – raz na kwartał</w:t>
            </w:r>
          </w:p>
        </w:tc>
        <w:tc>
          <w:tcPr>
            <w:tcW w:w="1134" w:type="dxa"/>
          </w:tcPr>
          <w:p w14:paraId="2C098A05" w14:textId="641850D3" w:rsidR="002B4085" w:rsidRPr="0082653F" w:rsidRDefault="00D92A19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2835" w:type="dxa"/>
          </w:tcPr>
          <w:p w14:paraId="0500A63B" w14:textId="1E163F89" w:rsidR="002B4085" w:rsidRPr="0082653F" w:rsidRDefault="00323E4F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A74EC4" w:rsidRPr="0082653F" w14:paraId="32DA784D" w14:textId="77777777">
        <w:tc>
          <w:tcPr>
            <w:tcW w:w="3936" w:type="dxa"/>
          </w:tcPr>
          <w:p w14:paraId="6450AA3A" w14:textId="27786CAB" w:rsidR="00A74EC4" w:rsidRDefault="0028081B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Wersja językowa – polski</w:t>
            </w:r>
          </w:p>
        </w:tc>
        <w:tc>
          <w:tcPr>
            <w:tcW w:w="1134" w:type="dxa"/>
          </w:tcPr>
          <w:p w14:paraId="059F4EA3" w14:textId="0D074D87" w:rsidR="00A74EC4" w:rsidRPr="0082653F" w:rsidRDefault="0028081B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2835" w:type="dxa"/>
          </w:tcPr>
          <w:p w14:paraId="4B987557" w14:textId="5690243D" w:rsidR="00A74EC4" w:rsidRPr="0082653F" w:rsidRDefault="00323E4F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D92A19" w:rsidRPr="0082653F" w14:paraId="51DEABE6" w14:textId="77777777">
        <w:tc>
          <w:tcPr>
            <w:tcW w:w="3936" w:type="dxa"/>
          </w:tcPr>
          <w:p w14:paraId="7990E5F7" w14:textId="519DDB50" w:rsidR="00D92A19" w:rsidRDefault="0028081B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Wersja językowa - angielski</w:t>
            </w:r>
          </w:p>
        </w:tc>
        <w:tc>
          <w:tcPr>
            <w:tcW w:w="1134" w:type="dxa"/>
          </w:tcPr>
          <w:p w14:paraId="46D33755" w14:textId="6C35F980" w:rsidR="00D92A19" w:rsidRDefault="0028081B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Niski</w:t>
            </w:r>
          </w:p>
        </w:tc>
        <w:tc>
          <w:tcPr>
            <w:tcW w:w="2835" w:type="dxa"/>
          </w:tcPr>
          <w:p w14:paraId="2FFE826F" w14:textId="72CB1E36" w:rsidR="00D92A19" w:rsidRPr="0082653F" w:rsidRDefault="00323E4F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</w:tr>
      <w:tr w:rsidR="00A74EC4" w:rsidRPr="0082653F" w14:paraId="1E4194D3" w14:textId="77777777">
        <w:tc>
          <w:tcPr>
            <w:tcW w:w="3936" w:type="dxa"/>
          </w:tcPr>
          <w:p w14:paraId="2B58A28F" w14:textId="76F242EE" w:rsidR="00A74EC4" w:rsidRDefault="00A74EC4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Dostęp do systemu 24</w:t>
            </w:r>
            <w:r w:rsidR="007731F9">
              <w:rPr>
                <w:lang w:val="pl-PL"/>
              </w:rPr>
              <w:t>/7</w:t>
            </w:r>
          </w:p>
        </w:tc>
        <w:tc>
          <w:tcPr>
            <w:tcW w:w="1134" w:type="dxa"/>
          </w:tcPr>
          <w:p w14:paraId="02610625" w14:textId="414DD83F" w:rsidR="00A74EC4" w:rsidRPr="0082653F" w:rsidRDefault="0028081B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2835" w:type="dxa"/>
          </w:tcPr>
          <w:p w14:paraId="5F3563C6" w14:textId="7552E697" w:rsidR="00A74EC4" w:rsidRPr="0082653F" w:rsidRDefault="00323E4F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A74EC4" w:rsidRPr="0082653F" w14:paraId="559377EE" w14:textId="77777777">
        <w:tc>
          <w:tcPr>
            <w:tcW w:w="3936" w:type="dxa"/>
          </w:tcPr>
          <w:p w14:paraId="7284E88B" w14:textId="109F09B2" w:rsidR="00A74EC4" w:rsidRDefault="007731F9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lastRenderedPageBreak/>
              <w:t xml:space="preserve">Przeglądarki: Google Chrome, Opera, </w:t>
            </w:r>
            <w:r w:rsidR="008B7235">
              <w:rPr>
                <w:lang w:val="pl-PL"/>
              </w:rPr>
              <w:t>FireFox</w:t>
            </w:r>
          </w:p>
        </w:tc>
        <w:tc>
          <w:tcPr>
            <w:tcW w:w="1134" w:type="dxa"/>
          </w:tcPr>
          <w:p w14:paraId="6FDA004C" w14:textId="6E202547" w:rsidR="00A74EC4" w:rsidRPr="0082653F" w:rsidRDefault="0028081B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2835" w:type="dxa"/>
          </w:tcPr>
          <w:p w14:paraId="194A61B7" w14:textId="08651B21" w:rsidR="00A74EC4" w:rsidRPr="0082653F" w:rsidRDefault="00323E4F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</w:tbl>
    <w:p w14:paraId="5E028BE4" w14:textId="77777777" w:rsidR="004756C5" w:rsidRDefault="004756C5" w:rsidP="004756C5">
      <w:pPr>
        <w:pStyle w:val="Nagwek1"/>
        <w:rPr>
          <w:lang w:val="pl-PL"/>
        </w:rPr>
      </w:pPr>
      <w:r>
        <w:rPr>
          <w:lang w:val="pl-PL"/>
        </w:rPr>
        <w:t>Słownik pojęć</w:t>
      </w:r>
    </w:p>
    <w:p w14:paraId="5ACA504B" w14:textId="77777777" w:rsidR="004756C5" w:rsidRPr="003E58EC" w:rsidRDefault="004756C5" w:rsidP="004756C5">
      <w:pPr>
        <w:rPr>
          <w:lang w:val="pl-PL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59"/>
        <w:gridCol w:w="1134"/>
        <w:gridCol w:w="5812"/>
      </w:tblGrid>
      <w:tr w:rsidR="004756C5" w:rsidRPr="0082653F" w14:paraId="358F45BE" w14:textId="77777777" w:rsidTr="004756C5">
        <w:tc>
          <w:tcPr>
            <w:tcW w:w="959" w:type="dxa"/>
          </w:tcPr>
          <w:p w14:paraId="1E772F7B" w14:textId="77777777" w:rsidR="004756C5" w:rsidRPr="0082653F" w:rsidRDefault="004756C5" w:rsidP="00005635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Termin</w:t>
            </w:r>
          </w:p>
        </w:tc>
        <w:tc>
          <w:tcPr>
            <w:tcW w:w="1134" w:type="dxa"/>
          </w:tcPr>
          <w:p w14:paraId="5D653A2E" w14:textId="77777777" w:rsidR="004756C5" w:rsidRPr="0082653F" w:rsidRDefault="004756C5" w:rsidP="00005635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Synonimy</w:t>
            </w:r>
          </w:p>
        </w:tc>
        <w:tc>
          <w:tcPr>
            <w:tcW w:w="5812" w:type="dxa"/>
          </w:tcPr>
          <w:p w14:paraId="0F75CEE8" w14:textId="77777777" w:rsidR="004756C5" w:rsidRPr="0082653F" w:rsidRDefault="004756C5" w:rsidP="004756C5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Definicja terminu</w:t>
            </w:r>
          </w:p>
        </w:tc>
      </w:tr>
      <w:tr w:rsidR="004756C5" w:rsidRPr="0082653F" w14:paraId="06A1D39A" w14:textId="77777777" w:rsidTr="004756C5">
        <w:tc>
          <w:tcPr>
            <w:tcW w:w="959" w:type="dxa"/>
          </w:tcPr>
          <w:p w14:paraId="54734AFC" w14:textId="77777777" w:rsidR="004756C5" w:rsidRPr="0082653F" w:rsidRDefault="004756C5" w:rsidP="00005635">
            <w:pPr>
              <w:pStyle w:val="Tekstpodstawowy"/>
              <w:ind w:left="0"/>
              <w:rPr>
                <w:lang w:val="pl-PL"/>
              </w:rPr>
            </w:pPr>
          </w:p>
        </w:tc>
        <w:tc>
          <w:tcPr>
            <w:tcW w:w="1134" w:type="dxa"/>
          </w:tcPr>
          <w:p w14:paraId="661091E4" w14:textId="77777777" w:rsidR="004756C5" w:rsidRPr="0082653F" w:rsidRDefault="004756C5" w:rsidP="00005635">
            <w:pPr>
              <w:pStyle w:val="Tekstpodstawowy"/>
              <w:ind w:left="0"/>
              <w:rPr>
                <w:lang w:val="pl-PL"/>
              </w:rPr>
            </w:pPr>
          </w:p>
        </w:tc>
        <w:tc>
          <w:tcPr>
            <w:tcW w:w="5812" w:type="dxa"/>
          </w:tcPr>
          <w:p w14:paraId="24B9CAB2" w14:textId="77777777" w:rsidR="004756C5" w:rsidRPr="0082653F" w:rsidRDefault="004756C5" w:rsidP="00005635">
            <w:pPr>
              <w:pStyle w:val="Tekstpodstawowy"/>
              <w:ind w:left="0"/>
              <w:rPr>
                <w:lang w:val="pl-PL"/>
              </w:rPr>
            </w:pPr>
          </w:p>
        </w:tc>
      </w:tr>
    </w:tbl>
    <w:p w14:paraId="093F729F" w14:textId="77777777" w:rsidR="00C94E79" w:rsidRDefault="00C94E79" w:rsidP="004756C5">
      <w:pPr>
        <w:rPr>
          <w:lang w:val="pl-PL"/>
        </w:rPr>
      </w:pPr>
    </w:p>
    <w:p w14:paraId="621CEFAA" w14:textId="77777777" w:rsidR="00C94E79" w:rsidRDefault="00C94E79" w:rsidP="00C94E79">
      <w:pPr>
        <w:rPr>
          <w:lang w:val="pl-PL"/>
        </w:rPr>
      </w:pPr>
      <w:r>
        <w:rPr>
          <w:lang w:val="pl-PL"/>
        </w:rPr>
        <w:br w:type="page"/>
      </w:r>
    </w:p>
    <w:p w14:paraId="0B23258D" w14:textId="0415C4D3" w:rsidR="00C94E79" w:rsidRDefault="00C94E79" w:rsidP="00C94E79">
      <w:pPr>
        <w:pStyle w:val="Tytu"/>
      </w:pPr>
      <w:r>
        <w:lastRenderedPageBreak/>
        <w:t xml:space="preserve">Model </w:t>
      </w:r>
      <w:proofErr w:type="spellStart"/>
      <w:r>
        <w:t>domenowy</w:t>
      </w:r>
      <w:proofErr w:type="spellEnd"/>
    </w:p>
    <w:p w14:paraId="522C7724" w14:textId="580007EA" w:rsidR="00E76182" w:rsidRPr="00E76182" w:rsidRDefault="00E76182" w:rsidP="00E76182">
      <w:r>
        <w:t xml:space="preserve">Diagram </w:t>
      </w:r>
      <w:proofErr w:type="spellStart"/>
      <w:r>
        <w:t>klas</w:t>
      </w:r>
      <w:proofErr w:type="spellEnd"/>
      <w:r>
        <w:t>.</w:t>
      </w:r>
    </w:p>
    <w:p w14:paraId="5E644F10" w14:textId="77777777" w:rsidR="00C94E79" w:rsidRPr="00C94E79" w:rsidRDefault="00C94E79" w:rsidP="00C94E79"/>
    <w:p w14:paraId="493A0589" w14:textId="1C48CBD6" w:rsidR="00C94E79" w:rsidRDefault="00C94E79" w:rsidP="00C94E79">
      <w:pPr>
        <w:pStyle w:val="InfoBlue"/>
      </w:pPr>
      <w:r w:rsidRPr="004756C5">
        <w:t>[</w:t>
      </w:r>
      <w:r>
        <w:t>A class diagram containing mostly business artefacts with additional explanations, when necessary</w:t>
      </w:r>
      <w:r w:rsidRPr="004756C5">
        <w:t>.]</w:t>
      </w:r>
    </w:p>
    <w:p w14:paraId="2FC09873" w14:textId="77777777" w:rsidR="00E76182" w:rsidRPr="00E76182" w:rsidRDefault="00E76182" w:rsidP="00E76182">
      <w:pPr>
        <w:pStyle w:val="Tekstpodstawowy"/>
      </w:pPr>
    </w:p>
    <w:p w14:paraId="51F321C0" w14:textId="77777777" w:rsidR="004756C5" w:rsidRPr="00C94E79" w:rsidRDefault="004756C5" w:rsidP="004756C5"/>
    <w:p w14:paraId="77629970" w14:textId="77777777" w:rsidR="00C94E79" w:rsidRDefault="00C94E79" w:rsidP="00C94E79">
      <w:pPr>
        <w:pStyle w:val="Tytu"/>
      </w:pPr>
      <w:proofErr w:type="spellStart"/>
      <w:r>
        <w:t>Reguły</w:t>
      </w:r>
      <w:proofErr w:type="spellEnd"/>
      <w:r>
        <w:t xml:space="preserve"> </w:t>
      </w:r>
      <w:proofErr w:type="spellStart"/>
      <w:r>
        <w:t>biznesowe</w:t>
      </w:r>
      <w:proofErr w:type="spellEnd"/>
    </w:p>
    <w:p w14:paraId="1CA563F6" w14:textId="77777777" w:rsidR="00C94E79" w:rsidRDefault="00C94E79" w:rsidP="00C94E79">
      <w:pPr>
        <w:pStyle w:val="InfoBlue"/>
      </w:pPr>
    </w:p>
    <w:p w14:paraId="4F601A08" w14:textId="09BD5730" w:rsidR="004756C5" w:rsidRDefault="004756C5" w:rsidP="00816C1B">
      <w:pPr>
        <w:pStyle w:val="Tekstpodstawowy"/>
        <w:ind w:left="0"/>
      </w:pPr>
    </w:p>
    <w:p w14:paraId="3FC67F77" w14:textId="13697645" w:rsidR="007F2354" w:rsidRDefault="007F2354" w:rsidP="00816C1B">
      <w:pPr>
        <w:pStyle w:val="Tekstpodstawowy"/>
        <w:ind w:left="0"/>
        <w:rPr>
          <w:b/>
          <w:bCs/>
        </w:rPr>
      </w:pPr>
      <w:proofErr w:type="spellStart"/>
      <w:r w:rsidRPr="007F2354">
        <w:rPr>
          <w:b/>
          <w:bCs/>
        </w:rPr>
        <w:t>Ograniczenia</w:t>
      </w:r>
      <w:proofErr w:type="spellEnd"/>
    </w:p>
    <w:p w14:paraId="4FEAEF36" w14:textId="60A1D885" w:rsidR="007F2354" w:rsidRPr="007F2354" w:rsidRDefault="007F2354" w:rsidP="007F2354">
      <w:pPr>
        <w:pStyle w:val="Tekstpodstawowy"/>
        <w:numPr>
          <w:ilvl w:val="0"/>
          <w:numId w:val="31"/>
        </w:numPr>
        <w:rPr>
          <w:lang w:val="pl-PL"/>
        </w:rPr>
      </w:pPr>
      <w:r w:rsidRPr="007F2354">
        <w:rPr>
          <w:lang w:val="pl-PL"/>
        </w:rPr>
        <w:t>Hasło musi się składać z co najmniej 8 znaków, w tym dużej i małej liter, znaku specjalnego i cyfry</w:t>
      </w:r>
    </w:p>
    <w:p w14:paraId="4E7F1C7A" w14:textId="21B39CAA" w:rsidR="007F2354" w:rsidRPr="00532088" w:rsidRDefault="007F2354" w:rsidP="007F2354">
      <w:pPr>
        <w:pStyle w:val="Tekstpodstawowy"/>
        <w:numPr>
          <w:ilvl w:val="0"/>
          <w:numId w:val="31"/>
        </w:numPr>
        <w:rPr>
          <w:lang w:val="pl-PL"/>
        </w:rPr>
      </w:pPr>
      <w:r w:rsidRPr="00532088">
        <w:rPr>
          <w:lang w:val="pl-PL"/>
        </w:rPr>
        <w:t>Przy rejestracji konta użytkownik musi podać imię, nazwisko, login, hasło i email</w:t>
      </w:r>
    </w:p>
    <w:p w14:paraId="028DF5B6" w14:textId="2B24D9BA" w:rsidR="007F2354" w:rsidRPr="00532088" w:rsidRDefault="007F2354" w:rsidP="007F2354">
      <w:pPr>
        <w:pStyle w:val="Tekstpodstawowy"/>
        <w:numPr>
          <w:ilvl w:val="0"/>
          <w:numId w:val="31"/>
        </w:numPr>
        <w:rPr>
          <w:lang w:val="pl-PL"/>
        </w:rPr>
      </w:pPr>
      <w:r w:rsidRPr="00532088">
        <w:rPr>
          <w:lang w:val="pl-PL"/>
        </w:rPr>
        <w:t>W celu złożenia reklamacji klient musi okazać dokument sprzedaży, to znaczy faktura lub paragon</w:t>
      </w:r>
    </w:p>
    <w:p w14:paraId="3FC17D67" w14:textId="4F4C22F9" w:rsidR="007F2354" w:rsidRPr="00532088" w:rsidRDefault="007F2354" w:rsidP="007F2354">
      <w:pPr>
        <w:pStyle w:val="Tekstpodstawowy"/>
        <w:numPr>
          <w:ilvl w:val="0"/>
          <w:numId w:val="31"/>
        </w:numPr>
        <w:rPr>
          <w:lang w:val="pl-PL"/>
        </w:rPr>
      </w:pPr>
      <w:r w:rsidRPr="00532088">
        <w:rPr>
          <w:lang w:val="pl-PL"/>
        </w:rPr>
        <w:t>Aby złożyć zamówienie w koszyku musi znajdować się co najmniej jeden artykuł</w:t>
      </w:r>
    </w:p>
    <w:p w14:paraId="74C1D917" w14:textId="6DCB6365" w:rsidR="007F2354" w:rsidRPr="00874018" w:rsidRDefault="007F2354" w:rsidP="00874018">
      <w:pPr>
        <w:pStyle w:val="Tekstpodstawowy"/>
        <w:numPr>
          <w:ilvl w:val="0"/>
          <w:numId w:val="31"/>
        </w:numPr>
        <w:rPr>
          <w:lang w:val="pl-PL"/>
        </w:rPr>
      </w:pPr>
      <w:r w:rsidRPr="00532088">
        <w:rPr>
          <w:lang w:val="pl-PL"/>
        </w:rPr>
        <w:t>Klient w celu złożenia zamówienia musi podać swój adres, tzn. ulicę, kod pocztowy, miejscowość oraz numer budynku i mieszkania</w:t>
      </w:r>
    </w:p>
    <w:p w14:paraId="7EF3F71D" w14:textId="1EFF931F" w:rsidR="007F2354" w:rsidRDefault="00532088" w:rsidP="00532088">
      <w:pPr>
        <w:pStyle w:val="Tekstpodstawowy"/>
        <w:numPr>
          <w:ilvl w:val="0"/>
          <w:numId w:val="31"/>
        </w:numPr>
        <w:rPr>
          <w:lang w:val="pl-PL"/>
        </w:rPr>
      </w:pPr>
      <w:r w:rsidRPr="00532088">
        <w:rPr>
          <w:lang w:val="pl-PL"/>
        </w:rPr>
        <w:t>Klient</w:t>
      </w:r>
      <w:r w:rsidR="00874018">
        <w:rPr>
          <w:lang w:val="pl-PL"/>
        </w:rPr>
        <w:t xml:space="preserve"> może</w:t>
      </w:r>
      <w:r w:rsidRPr="00532088">
        <w:rPr>
          <w:lang w:val="pl-PL"/>
        </w:rPr>
        <w:t xml:space="preserve"> </w:t>
      </w:r>
      <w:r w:rsidR="00874018">
        <w:rPr>
          <w:lang w:val="pl-PL"/>
        </w:rPr>
        <w:t>za</w:t>
      </w:r>
      <w:r w:rsidRPr="00532088">
        <w:rPr>
          <w:lang w:val="pl-PL"/>
        </w:rPr>
        <w:t>rejestr</w:t>
      </w:r>
      <w:r w:rsidR="00874018">
        <w:rPr>
          <w:lang w:val="pl-PL"/>
        </w:rPr>
        <w:t>ować</w:t>
      </w:r>
      <w:r w:rsidRPr="00532088">
        <w:rPr>
          <w:lang w:val="pl-PL"/>
        </w:rPr>
        <w:t xml:space="preserve"> się w systemie jedynie </w:t>
      </w:r>
      <w:r w:rsidR="00874018">
        <w:rPr>
          <w:lang w:val="pl-PL"/>
        </w:rPr>
        <w:t>przez</w:t>
      </w:r>
      <w:r w:rsidRPr="00532088">
        <w:rPr>
          <w:lang w:val="pl-PL"/>
        </w:rPr>
        <w:t xml:space="preserve"> stron</w:t>
      </w:r>
      <w:r w:rsidR="00874018">
        <w:rPr>
          <w:lang w:val="pl-PL"/>
        </w:rPr>
        <w:t xml:space="preserve">ę internetową </w:t>
      </w:r>
      <w:r w:rsidRPr="00532088">
        <w:rPr>
          <w:lang w:val="pl-PL"/>
        </w:rPr>
        <w:t>księgarni</w:t>
      </w:r>
    </w:p>
    <w:p w14:paraId="4DBBBC84" w14:textId="35EEC130" w:rsidR="008639F4" w:rsidRPr="00532088" w:rsidRDefault="008639F4" w:rsidP="00532088">
      <w:pPr>
        <w:pStyle w:val="Tekstpodstawowy"/>
        <w:numPr>
          <w:ilvl w:val="0"/>
          <w:numId w:val="31"/>
        </w:numPr>
        <w:rPr>
          <w:lang w:val="pl-PL"/>
        </w:rPr>
      </w:pPr>
      <w:r>
        <w:rPr>
          <w:lang w:val="pl-PL"/>
        </w:rPr>
        <w:t>Klient musi podać opis w trakcie składania reklamacji.</w:t>
      </w:r>
    </w:p>
    <w:p w14:paraId="4C473309" w14:textId="0F168405" w:rsidR="00532088" w:rsidRDefault="00532088" w:rsidP="00532088">
      <w:pPr>
        <w:pStyle w:val="Tekstpodstawowy"/>
        <w:numPr>
          <w:ilvl w:val="0"/>
          <w:numId w:val="31"/>
        </w:numPr>
        <w:rPr>
          <w:lang w:val="pl-PL"/>
        </w:rPr>
      </w:pPr>
      <w:r w:rsidRPr="00532088">
        <w:rPr>
          <w:lang w:val="pl-PL"/>
        </w:rPr>
        <w:t>Na podany email może istnieć tylko jedno konto</w:t>
      </w:r>
    </w:p>
    <w:p w14:paraId="6DD35D8D" w14:textId="6A7CE8BD" w:rsidR="00C85763" w:rsidRDefault="00C85763" w:rsidP="00532088">
      <w:pPr>
        <w:pStyle w:val="Tekstpodstawowy"/>
        <w:numPr>
          <w:ilvl w:val="0"/>
          <w:numId w:val="31"/>
        </w:numPr>
        <w:rPr>
          <w:lang w:val="pl-PL"/>
        </w:rPr>
      </w:pPr>
      <w:r>
        <w:rPr>
          <w:lang w:val="pl-PL"/>
        </w:rPr>
        <w:t>Produkt znajdujący się w katalogu musi posiadać nazwę producenta.</w:t>
      </w:r>
    </w:p>
    <w:p w14:paraId="54F978B2" w14:textId="53CDCCEC" w:rsidR="00C85763" w:rsidRDefault="00C85763" w:rsidP="00532088">
      <w:pPr>
        <w:pStyle w:val="Tekstpodstawowy"/>
        <w:numPr>
          <w:ilvl w:val="0"/>
          <w:numId w:val="31"/>
        </w:numPr>
        <w:rPr>
          <w:lang w:val="pl-PL"/>
        </w:rPr>
      </w:pPr>
      <w:r>
        <w:rPr>
          <w:lang w:val="pl-PL"/>
        </w:rPr>
        <w:t>Książka znajdująca się w katalogu musi posiadać wydawnictwo i autora.</w:t>
      </w:r>
    </w:p>
    <w:p w14:paraId="109695B6" w14:textId="21BD035C" w:rsidR="00C85763" w:rsidRDefault="00C85763" w:rsidP="00532088">
      <w:pPr>
        <w:pStyle w:val="Tekstpodstawowy"/>
        <w:numPr>
          <w:ilvl w:val="0"/>
          <w:numId w:val="31"/>
        </w:numPr>
        <w:rPr>
          <w:lang w:val="pl-PL"/>
        </w:rPr>
      </w:pPr>
      <w:r>
        <w:rPr>
          <w:lang w:val="pl-PL"/>
        </w:rPr>
        <w:t>Artykuł znajdujący się w katalogu musi posiadać swój identyfikator, nazwę, cenę za sztukę, stan i opis.</w:t>
      </w:r>
    </w:p>
    <w:p w14:paraId="6B369D7C" w14:textId="301D0231" w:rsidR="00C85763" w:rsidRDefault="00C85763" w:rsidP="00532088">
      <w:pPr>
        <w:pStyle w:val="Tekstpodstawowy"/>
        <w:numPr>
          <w:ilvl w:val="0"/>
          <w:numId w:val="31"/>
        </w:numPr>
        <w:rPr>
          <w:lang w:val="pl-PL"/>
        </w:rPr>
      </w:pPr>
      <w:r>
        <w:rPr>
          <w:lang w:val="pl-PL"/>
        </w:rPr>
        <w:t>Księgarnia musi posiadać konto w banku.</w:t>
      </w:r>
    </w:p>
    <w:p w14:paraId="63E9E44C" w14:textId="5A426F69" w:rsidR="008639F4" w:rsidRDefault="008639F4" w:rsidP="00532088">
      <w:pPr>
        <w:pStyle w:val="Tekstpodstawowy"/>
        <w:numPr>
          <w:ilvl w:val="0"/>
          <w:numId w:val="31"/>
        </w:numPr>
        <w:rPr>
          <w:lang w:val="pl-PL"/>
        </w:rPr>
      </w:pPr>
      <w:r>
        <w:rPr>
          <w:lang w:val="pl-PL"/>
        </w:rPr>
        <w:t>Każdy dokument sprzedaży musi posiadać numer i datę wystawienia.</w:t>
      </w:r>
    </w:p>
    <w:p w14:paraId="41B8FE6A" w14:textId="266FB627" w:rsidR="008639F4" w:rsidRDefault="008639F4" w:rsidP="00532088">
      <w:pPr>
        <w:pStyle w:val="Tekstpodstawowy"/>
        <w:numPr>
          <w:ilvl w:val="0"/>
          <w:numId w:val="31"/>
        </w:numPr>
        <w:rPr>
          <w:lang w:val="pl-PL"/>
        </w:rPr>
      </w:pPr>
      <w:r>
        <w:rPr>
          <w:lang w:val="pl-PL"/>
        </w:rPr>
        <w:t>Faktura musi dodatkowo posiadać nazwę firmy, NIP  i REGON.</w:t>
      </w:r>
    </w:p>
    <w:p w14:paraId="17458F55" w14:textId="77777777" w:rsidR="00C85763" w:rsidRDefault="00C85763" w:rsidP="00C144D3">
      <w:pPr>
        <w:pStyle w:val="Tekstpodstawowy"/>
        <w:ind w:left="0"/>
        <w:rPr>
          <w:lang w:val="pl-PL"/>
        </w:rPr>
      </w:pPr>
    </w:p>
    <w:p w14:paraId="0A7EE86B" w14:textId="41A70CAA" w:rsidR="00532088" w:rsidRDefault="00532088" w:rsidP="00532088">
      <w:pPr>
        <w:pStyle w:val="Tekstpodstawowy"/>
        <w:rPr>
          <w:lang w:val="pl-PL"/>
        </w:rPr>
      </w:pPr>
    </w:p>
    <w:p w14:paraId="409DADA6" w14:textId="679502E2" w:rsidR="00532088" w:rsidRDefault="00532088" w:rsidP="00532088">
      <w:pPr>
        <w:pStyle w:val="Tekstpodstawowy"/>
        <w:ind w:left="0"/>
        <w:rPr>
          <w:b/>
          <w:bCs/>
          <w:lang w:val="pl-PL"/>
        </w:rPr>
      </w:pPr>
      <w:r w:rsidRPr="00532088">
        <w:rPr>
          <w:b/>
          <w:bCs/>
          <w:lang w:val="pl-PL"/>
        </w:rPr>
        <w:t>Wyzwalacze</w:t>
      </w:r>
    </w:p>
    <w:p w14:paraId="5A9C8412" w14:textId="2851DA4E" w:rsidR="00532088" w:rsidRPr="00DA71E4" w:rsidRDefault="00532088" w:rsidP="00532088">
      <w:pPr>
        <w:pStyle w:val="Tekstpodstawowy"/>
        <w:numPr>
          <w:ilvl w:val="0"/>
          <w:numId w:val="32"/>
        </w:numPr>
        <w:rPr>
          <w:lang w:val="pl-PL"/>
        </w:rPr>
      </w:pPr>
      <w:r w:rsidRPr="00DA71E4">
        <w:rPr>
          <w:lang w:val="pl-PL"/>
        </w:rPr>
        <w:t>Klient może zareklamować towar, który okazał się uszkodzony lub niezgodny z opisem</w:t>
      </w:r>
    </w:p>
    <w:p w14:paraId="6730B188" w14:textId="4E4C6F45" w:rsidR="00532088" w:rsidRPr="00DA71E4" w:rsidRDefault="00532088" w:rsidP="00532088">
      <w:pPr>
        <w:pStyle w:val="Tekstpodstawowy"/>
        <w:numPr>
          <w:ilvl w:val="0"/>
          <w:numId w:val="32"/>
        </w:numPr>
        <w:rPr>
          <w:lang w:val="pl-PL"/>
        </w:rPr>
      </w:pPr>
      <w:r w:rsidRPr="00DA71E4">
        <w:rPr>
          <w:lang w:val="pl-PL"/>
        </w:rPr>
        <w:t xml:space="preserve">Klient może zakupić artykuły dostępne w katalogu </w:t>
      </w:r>
    </w:p>
    <w:p w14:paraId="65559224" w14:textId="24CDEF26" w:rsidR="00532088" w:rsidRPr="00DA71E4" w:rsidRDefault="00532088" w:rsidP="00532088">
      <w:pPr>
        <w:pStyle w:val="Tekstpodstawowy"/>
        <w:numPr>
          <w:ilvl w:val="0"/>
          <w:numId w:val="32"/>
        </w:numPr>
        <w:rPr>
          <w:lang w:val="pl-PL"/>
        </w:rPr>
      </w:pPr>
      <w:r w:rsidRPr="00DA71E4">
        <w:rPr>
          <w:lang w:val="pl-PL"/>
        </w:rPr>
        <w:t>Klien</w:t>
      </w:r>
      <w:r w:rsidR="00874018" w:rsidRPr="00DA71E4">
        <w:rPr>
          <w:lang w:val="pl-PL"/>
        </w:rPr>
        <w:t>t przy składaniu zamówienia może wybrać jeden z trzech sposobów płatności</w:t>
      </w:r>
    </w:p>
    <w:p w14:paraId="0B5C3C8E" w14:textId="54F4DB48" w:rsidR="00874018" w:rsidRPr="00DA71E4" w:rsidRDefault="00874018" w:rsidP="00532088">
      <w:pPr>
        <w:pStyle w:val="Tekstpodstawowy"/>
        <w:numPr>
          <w:ilvl w:val="0"/>
          <w:numId w:val="32"/>
        </w:numPr>
        <w:rPr>
          <w:lang w:val="pl-PL"/>
        </w:rPr>
      </w:pPr>
      <w:r w:rsidRPr="00DA71E4">
        <w:rPr>
          <w:lang w:val="pl-PL"/>
        </w:rPr>
        <w:t>Klient przy składaniu zamówienia może wybrać jeden z dwóch sposobów dostawy</w:t>
      </w:r>
    </w:p>
    <w:p w14:paraId="04EBB4E0" w14:textId="78595CE8" w:rsidR="008639F4" w:rsidRDefault="00874018" w:rsidP="008639F4">
      <w:pPr>
        <w:pStyle w:val="Tekstpodstawowy"/>
        <w:numPr>
          <w:ilvl w:val="0"/>
          <w:numId w:val="32"/>
        </w:numPr>
        <w:rPr>
          <w:lang w:val="pl-PL"/>
        </w:rPr>
      </w:pPr>
      <w:r w:rsidRPr="00DA71E4">
        <w:rPr>
          <w:lang w:val="pl-PL"/>
        </w:rPr>
        <w:t>Klient może się skontaktować z obsługą za pomocą e-poczty w razie problemów</w:t>
      </w:r>
      <w:r w:rsidR="008639F4">
        <w:rPr>
          <w:lang w:val="pl-PL"/>
        </w:rPr>
        <w:t>.</w:t>
      </w:r>
    </w:p>
    <w:p w14:paraId="174E3609" w14:textId="71A7AC87" w:rsidR="008639F4" w:rsidRDefault="008639F4" w:rsidP="008639F4">
      <w:pPr>
        <w:pStyle w:val="Tekstpodstawowy"/>
        <w:numPr>
          <w:ilvl w:val="0"/>
          <w:numId w:val="32"/>
        </w:numPr>
        <w:rPr>
          <w:lang w:val="pl-PL"/>
        </w:rPr>
      </w:pPr>
      <w:r>
        <w:rPr>
          <w:lang w:val="pl-PL"/>
        </w:rPr>
        <w:t>Po wybraniu dostawy klient może wybrać paczkomat, do którego mają zostać dostarczone artykuły.</w:t>
      </w:r>
    </w:p>
    <w:p w14:paraId="3F10EC92" w14:textId="376E3223" w:rsidR="008639F4" w:rsidRDefault="008639F4" w:rsidP="008639F4">
      <w:pPr>
        <w:pStyle w:val="Tekstpodstawowy"/>
        <w:numPr>
          <w:ilvl w:val="0"/>
          <w:numId w:val="32"/>
        </w:numPr>
        <w:rPr>
          <w:lang w:val="pl-PL"/>
        </w:rPr>
      </w:pPr>
      <w:r>
        <w:rPr>
          <w:lang w:val="pl-PL"/>
        </w:rPr>
        <w:t>Po wybraniu dostawy klient może wybrać firmę kurierską, która ma dostarczyć artykuły.</w:t>
      </w:r>
    </w:p>
    <w:p w14:paraId="4892B405" w14:textId="1957CAE9" w:rsidR="008639F4" w:rsidRPr="008639F4" w:rsidRDefault="008639F4" w:rsidP="008639F4">
      <w:pPr>
        <w:pStyle w:val="Tekstpodstawowy"/>
        <w:numPr>
          <w:ilvl w:val="0"/>
          <w:numId w:val="32"/>
        </w:numPr>
        <w:rPr>
          <w:lang w:val="pl-PL"/>
        </w:rPr>
      </w:pPr>
      <w:r>
        <w:rPr>
          <w:lang w:val="pl-PL"/>
        </w:rPr>
        <w:t>Po zatwierdzeniu dostawy automatycznie generuje się identyfikator dostawy i przewidywana data dostarczenia.</w:t>
      </w:r>
    </w:p>
    <w:p w14:paraId="1092F3D3" w14:textId="5146BC92" w:rsidR="00C85763" w:rsidRPr="00C85763" w:rsidRDefault="00C85763" w:rsidP="00C85763">
      <w:pPr>
        <w:pStyle w:val="Tekstpodstawowy"/>
        <w:numPr>
          <w:ilvl w:val="0"/>
          <w:numId w:val="32"/>
        </w:numPr>
        <w:rPr>
          <w:lang w:val="pl-PL"/>
        </w:rPr>
      </w:pPr>
      <w:r>
        <w:rPr>
          <w:lang w:val="pl-PL"/>
        </w:rPr>
        <w:lastRenderedPageBreak/>
        <w:t>Po wybraniu metody płatności: płatność online lub przelew klient musi wybrać nazwę banku.</w:t>
      </w:r>
    </w:p>
    <w:p w14:paraId="53A17A1F" w14:textId="26ABC405" w:rsidR="00874018" w:rsidRDefault="00874018" w:rsidP="00532088">
      <w:pPr>
        <w:pStyle w:val="Tekstpodstawowy"/>
        <w:numPr>
          <w:ilvl w:val="0"/>
          <w:numId w:val="32"/>
        </w:numPr>
        <w:rPr>
          <w:lang w:val="pl-PL"/>
        </w:rPr>
      </w:pPr>
      <w:r w:rsidRPr="00DA71E4">
        <w:rPr>
          <w:lang w:val="pl-PL"/>
        </w:rPr>
        <w:t>Po założeniu konta klient może korzystać z programu lojalnościowego, zbierać punkty i wymieniać je na rabaty</w:t>
      </w:r>
    </w:p>
    <w:p w14:paraId="268BC318" w14:textId="3E74B990" w:rsidR="008639F4" w:rsidRPr="00DA71E4" w:rsidRDefault="008639F4" w:rsidP="00532088">
      <w:pPr>
        <w:pStyle w:val="Tekstpodstawowy"/>
        <w:numPr>
          <w:ilvl w:val="0"/>
          <w:numId w:val="32"/>
        </w:numPr>
        <w:rPr>
          <w:lang w:val="pl-PL"/>
        </w:rPr>
      </w:pPr>
      <w:r>
        <w:rPr>
          <w:lang w:val="pl-PL"/>
        </w:rPr>
        <w:t>Po złożeniu reklamacji automatycznie generuje się identyfikator złożenia reklamacji, jej data oraz jej zatwierdzenie lub odrzucenie.</w:t>
      </w:r>
    </w:p>
    <w:p w14:paraId="3FDB4540" w14:textId="1A8684EB" w:rsidR="00DA71E4" w:rsidRDefault="00DA71E4" w:rsidP="00532088">
      <w:pPr>
        <w:pStyle w:val="Tekstpodstawowy"/>
        <w:numPr>
          <w:ilvl w:val="0"/>
          <w:numId w:val="32"/>
        </w:numPr>
        <w:rPr>
          <w:lang w:val="pl-PL"/>
        </w:rPr>
      </w:pPr>
      <w:r w:rsidRPr="00DA71E4">
        <w:rPr>
          <w:lang w:val="pl-PL"/>
        </w:rPr>
        <w:t>Po założeniu konta klient ma możliwość dodawania artykułów do ulubionych.</w:t>
      </w:r>
    </w:p>
    <w:p w14:paraId="35A5F27B" w14:textId="4333AA67" w:rsidR="008639F4" w:rsidRPr="00DA71E4" w:rsidRDefault="008639F4" w:rsidP="00532088">
      <w:pPr>
        <w:pStyle w:val="Tekstpodstawowy"/>
        <w:numPr>
          <w:ilvl w:val="0"/>
          <w:numId w:val="32"/>
        </w:numPr>
        <w:rPr>
          <w:lang w:val="pl-PL"/>
        </w:rPr>
      </w:pPr>
      <w:r>
        <w:rPr>
          <w:lang w:val="pl-PL"/>
        </w:rPr>
        <w:t>Po złożeniu zamówienia generuje się identyfikator zamówienia, status, data oraz kwota do zapłaty.</w:t>
      </w:r>
    </w:p>
    <w:p w14:paraId="15D6A72E" w14:textId="203E0E83" w:rsidR="00874018" w:rsidRPr="00DA71E4" w:rsidRDefault="00874018" w:rsidP="00532088">
      <w:pPr>
        <w:pStyle w:val="Tekstpodstawowy"/>
        <w:numPr>
          <w:ilvl w:val="0"/>
          <w:numId w:val="32"/>
        </w:numPr>
        <w:rPr>
          <w:lang w:val="pl-PL"/>
        </w:rPr>
      </w:pPr>
      <w:r w:rsidRPr="00DA71E4">
        <w:rPr>
          <w:lang w:val="pl-PL"/>
        </w:rPr>
        <w:t>Administrator ma prawo do edytowania danych z kont po wcześniejszym zalogowaniu się do panelu administracyjnego</w:t>
      </w:r>
    </w:p>
    <w:p w14:paraId="189DF44D" w14:textId="07BF7D5A" w:rsidR="00874018" w:rsidRPr="00DA71E4" w:rsidRDefault="00874018" w:rsidP="00532088">
      <w:pPr>
        <w:pStyle w:val="Tekstpodstawowy"/>
        <w:numPr>
          <w:ilvl w:val="0"/>
          <w:numId w:val="32"/>
        </w:numPr>
        <w:rPr>
          <w:lang w:val="pl-PL"/>
        </w:rPr>
      </w:pPr>
      <w:r w:rsidRPr="00DA71E4">
        <w:rPr>
          <w:lang w:val="pl-PL"/>
        </w:rPr>
        <w:t>Administrator może dodawać, usuwać i edytować towary z katalogu po wcześniejszym zalogowaniu się do panelu administracyjnego</w:t>
      </w:r>
    </w:p>
    <w:p w14:paraId="58389D4A" w14:textId="09203EF3" w:rsidR="00874018" w:rsidRPr="00DA71E4" w:rsidRDefault="00874018" w:rsidP="00532088">
      <w:pPr>
        <w:pStyle w:val="Tekstpodstawowy"/>
        <w:numPr>
          <w:ilvl w:val="0"/>
          <w:numId w:val="32"/>
        </w:numPr>
        <w:rPr>
          <w:lang w:val="pl-PL"/>
        </w:rPr>
      </w:pPr>
      <w:r w:rsidRPr="00DA71E4">
        <w:rPr>
          <w:lang w:val="pl-PL"/>
        </w:rPr>
        <w:t>Pracownik obsługuje reklamacje, które napływają do systemu</w:t>
      </w:r>
    </w:p>
    <w:p w14:paraId="351B9AC3" w14:textId="589A0110" w:rsidR="00874018" w:rsidRDefault="00874018" w:rsidP="00532088">
      <w:pPr>
        <w:pStyle w:val="Tekstpodstawowy"/>
        <w:numPr>
          <w:ilvl w:val="0"/>
          <w:numId w:val="32"/>
        </w:numPr>
        <w:rPr>
          <w:lang w:val="pl-PL"/>
        </w:rPr>
      </w:pPr>
      <w:r w:rsidRPr="00DA71E4">
        <w:rPr>
          <w:lang w:val="pl-PL"/>
        </w:rPr>
        <w:t>Pracownik obsługuje zamówienia napływające do sys</w:t>
      </w:r>
      <w:r w:rsidR="00DA71E4" w:rsidRPr="00DA71E4">
        <w:rPr>
          <w:lang w:val="pl-PL"/>
        </w:rPr>
        <w:t>t</w:t>
      </w:r>
      <w:r w:rsidRPr="00DA71E4">
        <w:rPr>
          <w:lang w:val="pl-PL"/>
        </w:rPr>
        <w:t>emu</w:t>
      </w:r>
    </w:p>
    <w:p w14:paraId="49159D17" w14:textId="77777777" w:rsidR="00DA71E4" w:rsidRDefault="00DA71E4" w:rsidP="00DA71E4">
      <w:pPr>
        <w:pStyle w:val="Tekstpodstawowy"/>
        <w:ind w:left="0"/>
        <w:rPr>
          <w:b/>
          <w:bCs/>
          <w:lang w:val="pl-PL"/>
        </w:rPr>
      </w:pPr>
    </w:p>
    <w:p w14:paraId="0E93B390" w14:textId="77777777" w:rsidR="00DA71E4" w:rsidRDefault="00DA71E4" w:rsidP="00DA71E4">
      <w:pPr>
        <w:pStyle w:val="Tekstpodstawowy"/>
        <w:ind w:left="0"/>
        <w:rPr>
          <w:b/>
          <w:bCs/>
          <w:lang w:val="pl-PL"/>
        </w:rPr>
      </w:pPr>
    </w:p>
    <w:p w14:paraId="0EFAC043" w14:textId="31C93219" w:rsidR="00DA71E4" w:rsidRDefault="00DA71E4" w:rsidP="00DA71E4">
      <w:pPr>
        <w:pStyle w:val="Tekstpodstawowy"/>
        <w:ind w:left="0"/>
        <w:rPr>
          <w:b/>
          <w:bCs/>
          <w:lang w:val="pl-PL"/>
        </w:rPr>
      </w:pPr>
      <w:r>
        <w:rPr>
          <w:b/>
          <w:bCs/>
          <w:lang w:val="pl-PL"/>
        </w:rPr>
        <w:t>Wnioski</w:t>
      </w:r>
    </w:p>
    <w:p w14:paraId="65AB3E8F" w14:textId="11DF797A" w:rsidR="00DA71E4" w:rsidRPr="00DA71E4" w:rsidRDefault="00DA71E4" w:rsidP="00DA71E4">
      <w:pPr>
        <w:pStyle w:val="Tekstpodstawowy"/>
        <w:numPr>
          <w:ilvl w:val="0"/>
          <w:numId w:val="34"/>
        </w:numPr>
        <w:rPr>
          <w:rStyle w:val="Uwydatnienie"/>
          <w:b/>
          <w:bCs/>
          <w:lang w:val="pl-PL"/>
        </w:rPr>
      </w:pPr>
      <w:r w:rsidRPr="00DA71E4">
        <w:rPr>
          <w:rStyle w:val="Uwydatnienie"/>
          <w:i w:val="0"/>
          <w:iCs w:val="0"/>
          <w:color w:val="212121"/>
          <w:shd w:val="clear" w:color="auto" w:fill="FFFFFF"/>
          <w:lang w:val="pl-PL"/>
        </w:rPr>
        <w:t>Jeśli płatność za fakturę VAT nie zostanie zarejestrowana w ciągu 30 dni od terminu płatności, to należy wystawić notę odsetkową.</w:t>
      </w:r>
    </w:p>
    <w:p w14:paraId="4543F9B6" w14:textId="5B5A5AC6" w:rsidR="00DA71E4" w:rsidRPr="00DA71E4" w:rsidRDefault="00DA71E4" w:rsidP="00DA71E4">
      <w:pPr>
        <w:pStyle w:val="Tekstpodstawowy"/>
        <w:numPr>
          <w:ilvl w:val="0"/>
          <w:numId w:val="34"/>
        </w:numPr>
        <w:rPr>
          <w:rStyle w:val="Uwydatnienie"/>
          <w:b/>
          <w:bCs/>
          <w:lang w:val="pl-PL"/>
        </w:rPr>
      </w:pPr>
      <w:r>
        <w:rPr>
          <w:rStyle w:val="Uwydatnienie"/>
          <w:i w:val="0"/>
          <w:iCs w:val="0"/>
          <w:color w:val="212121"/>
          <w:shd w:val="clear" w:color="auto" w:fill="FFFFFF"/>
          <w:lang w:val="pl-PL"/>
        </w:rPr>
        <w:t>Jeśli klient złożył reklamację powyżej 30 dni od daty dostarczenia zamówienia, to jest ona odrzucona.</w:t>
      </w:r>
    </w:p>
    <w:p w14:paraId="34593DD7" w14:textId="2B44F277" w:rsidR="00DA71E4" w:rsidRPr="00DA71E4" w:rsidRDefault="00DA71E4" w:rsidP="00DA71E4">
      <w:pPr>
        <w:pStyle w:val="Tekstpodstawowy"/>
        <w:numPr>
          <w:ilvl w:val="0"/>
          <w:numId w:val="34"/>
        </w:numPr>
        <w:rPr>
          <w:b/>
          <w:bCs/>
          <w:i/>
          <w:iCs/>
          <w:lang w:val="pl-PL"/>
        </w:rPr>
      </w:pPr>
      <w:r>
        <w:rPr>
          <w:rStyle w:val="Uwydatnienie"/>
          <w:i w:val="0"/>
          <w:iCs w:val="0"/>
          <w:color w:val="212121"/>
          <w:shd w:val="clear" w:color="auto" w:fill="FFFFFF"/>
          <w:lang w:val="pl-PL"/>
        </w:rPr>
        <w:t>Wartość zamówienia jest zaokrąglona i naliczana w skali 1:1 i przechowywana w systemie. Powyżej 500 naliczany jest rabat w wysokości 5%, a powyżej 1000 w wysokości 10%.</w:t>
      </w:r>
      <w:r w:rsidR="00C85763">
        <w:rPr>
          <w:rStyle w:val="Uwydatnienie"/>
          <w:i w:val="0"/>
          <w:iCs w:val="0"/>
          <w:color w:val="212121"/>
          <w:shd w:val="clear" w:color="auto" w:fill="FFFFFF"/>
          <w:lang w:val="pl-PL"/>
        </w:rPr>
        <w:br/>
      </w:r>
    </w:p>
    <w:p w14:paraId="1538A98E" w14:textId="7808EAF8" w:rsidR="00DA71E4" w:rsidRPr="00DA71E4" w:rsidRDefault="00DA71E4" w:rsidP="00DA71E4">
      <w:pPr>
        <w:pStyle w:val="Tekstpodstawowy"/>
        <w:ind w:left="0"/>
        <w:rPr>
          <w:lang w:val="pl-PL"/>
        </w:rPr>
      </w:pPr>
      <w:r w:rsidRPr="00DA71E4">
        <w:rPr>
          <w:b/>
          <w:bCs/>
          <w:lang w:val="pl-PL"/>
        </w:rPr>
        <w:t>Obliczenia</w:t>
      </w:r>
    </w:p>
    <w:p w14:paraId="33B0FC39" w14:textId="717957DE" w:rsidR="00DA71E4" w:rsidRPr="00DA71E4" w:rsidRDefault="00DA71E4" w:rsidP="00DA71E4">
      <w:pPr>
        <w:pStyle w:val="Tekstpodstawowy"/>
        <w:numPr>
          <w:ilvl w:val="0"/>
          <w:numId w:val="33"/>
        </w:numPr>
        <w:rPr>
          <w:rStyle w:val="Uwydatnienie"/>
          <w:i w:val="0"/>
          <w:iCs w:val="0"/>
          <w:lang w:val="pl-PL"/>
        </w:rPr>
      </w:pPr>
      <w:r w:rsidRPr="00DA71E4">
        <w:rPr>
          <w:rStyle w:val="Uwydatnienie"/>
          <w:i w:val="0"/>
          <w:iCs w:val="0"/>
          <w:lang w:val="pl-PL"/>
        </w:rPr>
        <w:t>Wartość zamówienia jest sumą cen artykułów dodanych do koszyka</w:t>
      </w:r>
    </w:p>
    <w:p w14:paraId="0FFD8F97" w14:textId="6C6682B3" w:rsidR="00DA71E4" w:rsidRPr="00DA71E4" w:rsidRDefault="00DA71E4" w:rsidP="00DA71E4">
      <w:pPr>
        <w:pStyle w:val="Tekstpodstawowy"/>
        <w:numPr>
          <w:ilvl w:val="0"/>
          <w:numId w:val="33"/>
        </w:numPr>
        <w:rPr>
          <w:rStyle w:val="Uwydatnienie"/>
          <w:b/>
          <w:bCs/>
          <w:lang w:val="pl-PL"/>
        </w:rPr>
      </w:pPr>
      <w:r w:rsidRPr="00DA71E4">
        <w:rPr>
          <w:rStyle w:val="Uwydatnienie"/>
          <w:i w:val="0"/>
          <w:iCs w:val="0"/>
          <w:color w:val="212121"/>
          <w:shd w:val="clear" w:color="auto" w:fill="FFFFFF"/>
          <w:lang w:val="pl-PL"/>
        </w:rPr>
        <w:t>Wartość zamówienia jest pomniejszon</w:t>
      </w:r>
      <w:r>
        <w:rPr>
          <w:rStyle w:val="Uwydatnienie"/>
          <w:i w:val="0"/>
          <w:iCs w:val="0"/>
          <w:color w:val="212121"/>
          <w:shd w:val="clear" w:color="auto" w:fill="FFFFFF"/>
          <w:lang w:val="pl-PL"/>
        </w:rPr>
        <w:t xml:space="preserve">a </w:t>
      </w:r>
      <w:r w:rsidRPr="00DA71E4">
        <w:rPr>
          <w:rStyle w:val="Uwydatnienie"/>
          <w:i w:val="0"/>
          <w:iCs w:val="0"/>
          <w:color w:val="212121"/>
          <w:shd w:val="clear" w:color="auto" w:fill="FFFFFF"/>
          <w:lang w:val="pl-PL"/>
        </w:rPr>
        <w:t xml:space="preserve">o przyznane rabaty </w:t>
      </w:r>
    </w:p>
    <w:p w14:paraId="5DA18A89" w14:textId="769AC95D" w:rsidR="00DA71E4" w:rsidRPr="00DA71E4" w:rsidRDefault="00DA71E4" w:rsidP="00DA71E4">
      <w:pPr>
        <w:pStyle w:val="Tekstpodstawowy"/>
        <w:numPr>
          <w:ilvl w:val="0"/>
          <w:numId w:val="33"/>
        </w:numPr>
        <w:rPr>
          <w:rStyle w:val="Uwydatnienie"/>
          <w:b/>
          <w:bCs/>
          <w:lang w:val="pl-PL"/>
        </w:rPr>
      </w:pPr>
      <w:r>
        <w:rPr>
          <w:rStyle w:val="Uwydatnienie"/>
          <w:i w:val="0"/>
          <w:iCs w:val="0"/>
          <w:color w:val="212121"/>
          <w:shd w:val="clear" w:color="auto" w:fill="FFFFFF"/>
          <w:lang w:val="pl-PL"/>
        </w:rPr>
        <w:t>Wartość zamówienia jest powiększona  o koszty dostawy</w:t>
      </w:r>
    </w:p>
    <w:p w14:paraId="08FE8726" w14:textId="3492416E" w:rsidR="00DA71E4" w:rsidRPr="00DA71E4" w:rsidRDefault="00DA71E4" w:rsidP="00DA71E4">
      <w:pPr>
        <w:pStyle w:val="Tekstpodstawowy"/>
        <w:numPr>
          <w:ilvl w:val="0"/>
          <w:numId w:val="33"/>
        </w:numPr>
        <w:rPr>
          <w:b/>
          <w:bCs/>
          <w:i/>
          <w:iCs/>
          <w:lang w:val="pl-PL"/>
        </w:rPr>
      </w:pPr>
      <w:r>
        <w:rPr>
          <w:lang w:val="pl-PL"/>
        </w:rPr>
        <w:t>W cenę towarów jest wliczony VAT o wysokości 23%</w:t>
      </w:r>
    </w:p>
    <w:p w14:paraId="69E4E7DC" w14:textId="77777777" w:rsidR="00DA71E4" w:rsidRPr="00DA71E4" w:rsidRDefault="00DA71E4" w:rsidP="00C85763">
      <w:pPr>
        <w:pStyle w:val="Tekstpodstawowy"/>
        <w:rPr>
          <w:b/>
          <w:bCs/>
          <w:i/>
          <w:iCs/>
          <w:lang w:val="pl-PL"/>
        </w:rPr>
      </w:pPr>
    </w:p>
    <w:p w14:paraId="0C85636B" w14:textId="77777777" w:rsidR="00874018" w:rsidRPr="00DA71E4" w:rsidRDefault="00874018" w:rsidP="00DA71E4">
      <w:pPr>
        <w:pStyle w:val="Tekstpodstawowy"/>
        <w:ind w:left="360"/>
        <w:rPr>
          <w:b/>
          <w:bCs/>
          <w:lang w:val="pl-PL"/>
        </w:rPr>
      </w:pPr>
    </w:p>
    <w:p w14:paraId="45853DF7" w14:textId="23A70AFE" w:rsidR="00532088" w:rsidRDefault="00532088" w:rsidP="00532088">
      <w:pPr>
        <w:pStyle w:val="Tekstpodstawowy"/>
        <w:rPr>
          <w:lang w:val="pl-PL"/>
        </w:rPr>
      </w:pPr>
    </w:p>
    <w:p w14:paraId="5A5D7914" w14:textId="77777777" w:rsidR="00532088" w:rsidRPr="00532088" w:rsidRDefault="00532088" w:rsidP="00532088">
      <w:pPr>
        <w:pStyle w:val="Tekstpodstawowy"/>
        <w:rPr>
          <w:lang w:val="pl-PL"/>
        </w:rPr>
      </w:pPr>
    </w:p>
    <w:sectPr w:rsidR="00532088" w:rsidRPr="00532088" w:rsidSect="0082653F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C8576" w14:textId="77777777" w:rsidR="000C6D6D" w:rsidRDefault="000C6D6D">
      <w:pPr>
        <w:spacing w:line="240" w:lineRule="auto"/>
      </w:pPr>
      <w:r>
        <w:separator/>
      </w:r>
    </w:p>
  </w:endnote>
  <w:endnote w:type="continuationSeparator" w:id="0">
    <w:p w14:paraId="2013E28D" w14:textId="77777777" w:rsidR="000C6D6D" w:rsidRDefault="000C6D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 w14:paraId="0BEF141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2E5947A" w14:textId="77777777"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C7E0F38" w14:textId="05142B9A" w:rsidR="00685AA7" w:rsidRDefault="00685AA7">
          <w:pPr>
            <w:jc w:val="center"/>
          </w:pPr>
          <w:r>
            <w:sym w:font="Symbol" w:char="F0D3"/>
          </w:r>
          <w:fldSimple w:instr=" DOCPROPERTY &quot;Company&quot;  \* MERGEFORMAT ">
            <w:r w:rsidR="00D972EE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53D2C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B1ABDC5" w14:textId="77777777" w:rsidR="00685AA7" w:rsidRDefault="00685AA7">
          <w:pPr>
            <w:jc w:val="right"/>
          </w:pPr>
          <w:r>
            <w:t xml:space="preserve">Page </w:t>
          </w:r>
          <w:r>
            <w:rPr>
              <w:rStyle w:val="Numerstrony"/>
            </w:rPr>
            <w:fldChar w:fldCharType="begin"/>
          </w:r>
          <w:r>
            <w:rPr>
              <w:rStyle w:val="Numerstrony"/>
            </w:rPr>
            <w:instrText xml:space="preserve"> PAGE </w:instrText>
          </w:r>
          <w:r>
            <w:rPr>
              <w:rStyle w:val="Numerstrony"/>
            </w:rPr>
            <w:fldChar w:fldCharType="separate"/>
          </w:r>
          <w:r w:rsidR="00EB3006">
            <w:rPr>
              <w:rStyle w:val="Numerstrony"/>
              <w:noProof/>
            </w:rPr>
            <w:t>4</w:t>
          </w:r>
          <w:r>
            <w:rPr>
              <w:rStyle w:val="Numerstrony"/>
            </w:rPr>
            <w:fldChar w:fldCharType="end"/>
          </w:r>
        </w:p>
      </w:tc>
    </w:tr>
  </w:tbl>
  <w:p w14:paraId="6DE2BB47" w14:textId="77777777" w:rsidR="00685AA7" w:rsidRDefault="00685AA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9AE3E" w14:textId="77777777" w:rsidR="000C6D6D" w:rsidRDefault="000C6D6D">
      <w:pPr>
        <w:spacing w:line="240" w:lineRule="auto"/>
      </w:pPr>
      <w:r>
        <w:separator/>
      </w:r>
    </w:p>
  </w:footnote>
  <w:footnote w:type="continuationSeparator" w:id="0">
    <w:p w14:paraId="1BBD0BE3" w14:textId="77777777" w:rsidR="000C6D6D" w:rsidRDefault="000C6D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 w14:paraId="2397D0DE" w14:textId="77777777">
      <w:tc>
        <w:tcPr>
          <w:tcW w:w="6379" w:type="dxa"/>
        </w:tcPr>
        <w:p w14:paraId="4BE2BACB" w14:textId="6BB607DC" w:rsidR="00685AA7" w:rsidRDefault="00BD2976" w:rsidP="0082653F">
          <w:proofErr w:type="spellStart"/>
          <w:r>
            <w:rPr>
              <w:b/>
            </w:rPr>
            <w:t>Między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wierszami</w:t>
          </w:r>
          <w:proofErr w:type="spellEnd"/>
        </w:p>
      </w:tc>
      <w:tc>
        <w:tcPr>
          <w:tcW w:w="3179" w:type="dxa"/>
        </w:tcPr>
        <w:p w14:paraId="5424D1F7" w14:textId="77777777"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 w14:paraId="01C6917D" w14:textId="77777777">
      <w:tc>
        <w:tcPr>
          <w:tcW w:w="6379" w:type="dxa"/>
        </w:tcPr>
        <w:p w14:paraId="123489DA" w14:textId="77777777" w:rsidR="00685AA7" w:rsidRDefault="00A60E6E">
          <w:proofErr w:type="spellStart"/>
          <w:r>
            <w:t>Etap</w:t>
          </w:r>
          <w:proofErr w:type="spellEnd"/>
          <w:r>
            <w:t xml:space="preserve"> I</w:t>
          </w:r>
        </w:p>
      </w:tc>
      <w:tc>
        <w:tcPr>
          <w:tcW w:w="3179" w:type="dxa"/>
        </w:tcPr>
        <w:p w14:paraId="04992254" w14:textId="5B356448" w:rsidR="00685AA7" w:rsidRDefault="0082653F">
          <w:r>
            <w:t xml:space="preserve">  Data</w:t>
          </w:r>
          <w:r w:rsidR="00685AA7">
            <w:t>:  &lt;</w:t>
          </w:r>
          <w:r w:rsidR="00105FC1">
            <w:t>13</w:t>
          </w:r>
          <w:r w:rsidR="00685AA7">
            <w:t>/</w:t>
          </w:r>
          <w:r w:rsidR="00105FC1">
            <w:t>10</w:t>
          </w:r>
          <w:r w:rsidR="00685AA7">
            <w:t>/</w:t>
          </w:r>
          <w:r w:rsidR="00105FC1">
            <w:t>2022</w:t>
          </w:r>
          <w:r w:rsidR="00685AA7">
            <w:t>&gt;</w:t>
          </w:r>
        </w:p>
      </w:tc>
    </w:tr>
  </w:tbl>
  <w:p w14:paraId="39C818E4" w14:textId="77777777" w:rsidR="00685AA7" w:rsidRDefault="00685AA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Nagwek1"/>
      <w:lvlText w:val="%1."/>
      <w:legacy w:legacy="1" w:legacySpace="144" w:legacyIndent="0"/>
      <w:lvlJc w:val="left"/>
    </w:lvl>
    <w:lvl w:ilvl="1">
      <w:start w:val="1"/>
      <w:numFmt w:val="decimal"/>
      <w:pStyle w:val="Nagwek2"/>
      <w:lvlText w:val="%1.%2"/>
      <w:legacy w:legacy="1" w:legacySpace="144" w:legacyIndent="0"/>
      <w:lvlJc w:val="left"/>
    </w:lvl>
    <w:lvl w:ilvl="2">
      <w:start w:val="1"/>
      <w:numFmt w:val="decimal"/>
      <w:pStyle w:val="Nagwek3"/>
      <w:lvlText w:val="%1.%2.%3"/>
      <w:legacy w:legacy="1" w:legacySpace="144" w:legacyIndent="0"/>
      <w:lvlJc w:val="left"/>
    </w:lvl>
    <w:lvl w:ilvl="3">
      <w:start w:val="1"/>
      <w:numFmt w:val="decimal"/>
      <w:pStyle w:val="Nagwek4"/>
      <w:lvlText w:val="%1.%2.%3.%4"/>
      <w:legacy w:legacy="1" w:legacySpace="144" w:legacyIndent="0"/>
      <w:lvlJc w:val="left"/>
    </w:lvl>
    <w:lvl w:ilvl="4">
      <w:start w:val="1"/>
      <w:numFmt w:val="decimal"/>
      <w:pStyle w:val="Nagwek5"/>
      <w:lvlText w:val="%1.%2.%3.%4.%5"/>
      <w:legacy w:legacy="1" w:legacySpace="144" w:legacyIndent="0"/>
      <w:lvlJc w:val="left"/>
    </w:lvl>
    <w:lvl w:ilvl="5">
      <w:start w:val="1"/>
      <w:numFmt w:val="decimal"/>
      <w:pStyle w:val="Nagwek6"/>
      <w:lvlText w:val="%1.%2.%3.%4.%5.%6"/>
      <w:legacy w:legacy="1" w:legacySpace="144" w:legacyIndent="0"/>
      <w:lvlJc w:val="left"/>
    </w:lvl>
    <w:lvl w:ilvl="6">
      <w:start w:val="1"/>
      <w:numFmt w:val="decimal"/>
      <w:pStyle w:val="Nagwek7"/>
      <w:lvlText w:val="%1.%2.%3.%4.%5.%6.%7"/>
      <w:legacy w:legacy="1" w:legacySpace="144" w:legacyIndent="0"/>
      <w:lvlJc w:val="left"/>
    </w:lvl>
    <w:lvl w:ilvl="7">
      <w:start w:val="1"/>
      <w:numFmt w:val="decimal"/>
      <w:pStyle w:val="Nagwek8"/>
      <w:lvlText w:val="%1.%2.%3.%4.%5.%6.%7.%8"/>
      <w:legacy w:legacy="1" w:legacySpace="144" w:legacyIndent="0"/>
      <w:lvlJc w:val="left"/>
    </w:lvl>
    <w:lvl w:ilvl="8">
      <w:start w:val="1"/>
      <w:numFmt w:val="decimal"/>
      <w:pStyle w:val="Nagwe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075F67"/>
    <w:multiLevelType w:val="hybridMultilevel"/>
    <w:tmpl w:val="916A29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58107A0"/>
    <w:multiLevelType w:val="hybridMultilevel"/>
    <w:tmpl w:val="677EC1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D5814B8"/>
    <w:multiLevelType w:val="hybridMultilevel"/>
    <w:tmpl w:val="1A7EBB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BC2DE6"/>
    <w:multiLevelType w:val="hybridMultilevel"/>
    <w:tmpl w:val="244022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62713E5"/>
    <w:multiLevelType w:val="multilevel"/>
    <w:tmpl w:val="C7220F2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56947471">
    <w:abstractNumId w:val="0"/>
  </w:num>
  <w:num w:numId="2" w16cid:durableId="200875318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517080366">
    <w:abstractNumId w:val="3"/>
  </w:num>
  <w:num w:numId="4" w16cid:durableId="1782191039">
    <w:abstractNumId w:val="13"/>
  </w:num>
  <w:num w:numId="5" w16cid:durableId="676225303">
    <w:abstractNumId w:val="31"/>
  </w:num>
  <w:num w:numId="6" w16cid:durableId="1901789664">
    <w:abstractNumId w:val="20"/>
  </w:num>
  <w:num w:numId="7" w16cid:durableId="725496166">
    <w:abstractNumId w:val="19"/>
  </w:num>
  <w:num w:numId="8" w16cid:durableId="206769289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 w16cid:durableId="261885915">
    <w:abstractNumId w:val="2"/>
  </w:num>
  <w:num w:numId="10" w16cid:durableId="1306159356">
    <w:abstractNumId w:val="29"/>
  </w:num>
  <w:num w:numId="11" w16cid:durableId="1560019506">
    <w:abstractNumId w:val="4"/>
  </w:num>
  <w:num w:numId="12" w16cid:durableId="535579074">
    <w:abstractNumId w:val="15"/>
  </w:num>
  <w:num w:numId="13" w16cid:durableId="118230282">
    <w:abstractNumId w:val="12"/>
  </w:num>
  <w:num w:numId="14" w16cid:durableId="496114981">
    <w:abstractNumId w:val="28"/>
  </w:num>
  <w:num w:numId="15" w16cid:durableId="1903170687">
    <w:abstractNumId w:val="11"/>
  </w:num>
  <w:num w:numId="16" w16cid:durableId="881869161">
    <w:abstractNumId w:val="5"/>
  </w:num>
  <w:num w:numId="17" w16cid:durableId="41558237">
    <w:abstractNumId w:val="27"/>
  </w:num>
  <w:num w:numId="18" w16cid:durableId="1480534704">
    <w:abstractNumId w:val="18"/>
  </w:num>
  <w:num w:numId="19" w16cid:durableId="1359431584">
    <w:abstractNumId w:val="6"/>
  </w:num>
  <w:num w:numId="20" w16cid:durableId="1306550618">
    <w:abstractNumId w:val="17"/>
  </w:num>
  <w:num w:numId="21" w16cid:durableId="401678496">
    <w:abstractNumId w:val="10"/>
  </w:num>
  <w:num w:numId="22" w16cid:durableId="487594279">
    <w:abstractNumId w:val="24"/>
  </w:num>
  <w:num w:numId="23" w16cid:durableId="1764761995">
    <w:abstractNumId w:val="9"/>
  </w:num>
  <w:num w:numId="24" w16cid:durableId="661859158">
    <w:abstractNumId w:val="8"/>
  </w:num>
  <w:num w:numId="25" w16cid:durableId="2061903714">
    <w:abstractNumId w:val="7"/>
  </w:num>
  <w:num w:numId="26" w16cid:durableId="1244679507">
    <w:abstractNumId w:val="22"/>
  </w:num>
  <w:num w:numId="27" w16cid:durableId="1884248980">
    <w:abstractNumId w:val="23"/>
  </w:num>
  <w:num w:numId="28" w16cid:durableId="1604652099">
    <w:abstractNumId w:val="32"/>
  </w:num>
  <w:num w:numId="29" w16cid:durableId="1759250238">
    <w:abstractNumId w:val="16"/>
  </w:num>
  <w:num w:numId="30" w16cid:durableId="712997418">
    <w:abstractNumId w:val="30"/>
  </w:num>
  <w:num w:numId="31" w16cid:durableId="1651205591">
    <w:abstractNumId w:val="14"/>
  </w:num>
  <w:num w:numId="32" w16cid:durableId="1334726190">
    <w:abstractNumId w:val="25"/>
  </w:num>
  <w:num w:numId="33" w16cid:durableId="1220751395">
    <w:abstractNumId w:val="26"/>
  </w:num>
  <w:num w:numId="34" w16cid:durableId="195632690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2EE"/>
    <w:rsid w:val="00020C2A"/>
    <w:rsid w:val="000452F4"/>
    <w:rsid w:val="00064A73"/>
    <w:rsid w:val="000C6D6D"/>
    <w:rsid w:val="001029BE"/>
    <w:rsid w:val="00105FC1"/>
    <w:rsid w:val="00106D73"/>
    <w:rsid w:val="00112411"/>
    <w:rsid w:val="00124652"/>
    <w:rsid w:val="0015317B"/>
    <w:rsid w:val="00162DA7"/>
    <w:rsid w:val="00163401"/>
    <w:rsid w:val="0019590E"/>
    <w:rsid w:val="0019698E"/>
    <w:rsid w:val="001A29C0"/>
    <w:rsid w:val="001E50FE"/>
    <w:rsid w:val="001F16AB"/>
    <w:rsid w:val="001F29DF"/>
    <w:rsid w:val="002108E1"/>
    <w:rsid w:val="0021604C"/>
    <w:rsid w:val="002173FE"/>
    <w:rsid w:val="00230596"/>
    <w:rsid w:val="00232A59"/>
    <w:rsid w:val="00253421"/>
    <w:rsid w:val="0028081B"/>
    <w:rsid w:val="00282C50"/>
    <w:rsid w:val="002B4085"/>
    <w:rsid w:val="002C1F5C"/>
    <w:rsid w:val="002F4B67"/>
    <w:rsid w:val="00305EEF"/>
    <w:rsid w:val="00323E4F"/>
    <w:rsid w:val="003360B9"/>
    <w:rsid w:val="00357408"/>
    <w:rsid w:val="0036179A"/>
    <w:rsid w:val="00364193"/>
    <w:rsid w:val="0037264A"/>
    <w:rsid w:val="00375A4A"/>
    <w:rsid w:val="00391ED2"/>
    <w:rsid w:val="003A4B70"/>
    <w:rsid w:val="003E58EC"/>
    <w:rsid w:val="00441FD8"/>
    <w:rsid w:val="0044505D"/>
    <w:rsid w:val="004756C5"/>
    <w:rsid w:val="00485743"/>
    <w:rsid w:val="004E4552"/>
    <w:rsid w:val="004E4DF3"/>
    <w:rsid w:val="004F2826"/>
    <w:rsid w:val="004F4235"/>
    <w:rsid w:val="004F7B0E"/>
    <w:rsid w:val="0052332F"/>
    <w:rsid w:val="0052614A"/>
    <w:rsid w:val="00532088"/>
    <w:rsid w:val="00566672"/>
    <w:rsid w:val="0059350E"/>
    <w:rsid w:val="00595F27"/>
    <w:rsid w:val="005A4748"/>
    <w:rsid w:val="005D0A7B"/>
    <w:rsid w:val="005F1523"/>
    <w:rsid w:val="005F1FE5"/>
    <w:rsid w:val="005F45CB"/>
    <w:rsid w:val="006270A6"/>
    <w:rsid w:val="0065440C"/>
    <w:rsid w:val="00674AFA"/>
    <w:rsid w:val="00685AA7"/>
    <w:rsid w:val="006E5207"/>
    <w:rsid w:val="00700EDF"/>
    <w:rsid w:val="00721D01"/>
    <w:rsid w:val="00733FA1"/>
    <w:rsid w:val="00737AA2"/>
    <w:rsid w:val="00752B4F"/>
    <w:rsid w:val="00756519"/>
    <w:rsid w:val="0076365D"/>
    <w:rsid w:val="007731F9"/>
    <w:rsid w:val="007D1B5C"/>
    <w:rsid w:val="007E627C"/>
    <w:rsid w:val="007F2354"/>
    <w:rsid w:val="00816C1B"/>
    <w:rsid w:val="0082653F"/>
    <w:rsid w:val="0084357B"/>
    <w:rsid w:val="008639F4"/>
    <w:rsid w:val="00874018"/>
    <w:rsid w:val="008B5D57"/>
    <w:rsid w:val="008B7235"/>
    <w:rsid w:val="008C56AC"/>
    <w:rsid w:val="008D23DB"/>
    <w:rsid w:val="008E0D63"/>
    <w:rsid w:val="008E1AA3"/>
    <w:rsid w:val="008E7991"/>
    <w:rsid w:val="009913F9"/>
    <w:rsid w:val="009A26FE"/>
    <w:rsid w:val="009A5604"/>
    <w:rsid w:val="009B4FA2"/>
    <w:rsid w:val="009C1C69"/>
    <w:rsid w:val="009C2807"/>
    <w:rsid w:val="009F17A5"/>
    <w:rsid w:val="00A03C8F"/>
    <w:rsid w:val="00A27239"/>
    <w:rsid w:val="00A42D5D"/>
    <w:rsid w:val="00A5796F"/>
    <w:rsid w:val="00A60171"/>
    <w:rsid w:val="00A60E6E"/>
    <w:rsid w:val="00A67A2A"/>
    <w:rsid w:val="00A74EC4"/>
    <w:rsid w:val="00A751B5"/>
    <w:rsid w:val="00AA7685"/>
    <w:rsid w:val="00AA7AB3"/>
    <w:rsid w:val="00AE4979"/>
    <w:rsid w:val="00AF22E1"/>
    <w:rsid w:val="00B03C15"/>
    <w:rsid w:val="00B12478"/>
    <w:rsid w:val="00B40961"/>
    <w:rsid w:val="00B62489"/>
    <w:rsid w:val="00B70DDE"/>
    <w:rsid w:val="00B90983"/>
    <w:rsid w:val="00BB3C0A"/>
    <w:rsid w:val="00BB7E03"/>
    <w:rsid w:val="00BD2976"/>
    <w:rsid w:val="00BD6ABE"/>
    <w:rsid w:val="00BF5DC2"/>
    <w:rsid w:val="00C144D3"/>
    <w:rsid w:val="00C17877"/>
    <w:rsid w:val="00C45F0E"/>
    <w:rsid w:val="00C71E46"/>
    <w:rsid w:val="00C85763"/>
    <w:rsid w:val="00C94E79"/>
    <w:rsid w:val="00CA2FB4"/>
    <w:rsid w:val="00CB19B6"/>
    <w:rsid w:val="00CD30EA"/>
    <w:rsid w:val="00D22F7C"/>
    <w:rsid w:val="00D244F7"/>
    <w:rsid w:val="00D3295E"/>
    <w:rsid w:val="00D37521"/>
    <w:rsid w:val="00D461F1"/>
    <w:rsid w:val="00D520BE"/>
    <w:rsid w:val="00D65022"/>
    <w:rsid w:val="00D65249"/>
    <w:rsid w:val="00D92A19"/>
    <w:rsid w:val="00D972EE"/>
    <w:rsid w:val="00DA71E4"/>
    <w:rsid w:val="00DB7A07"/>
    <w:rsid w:val="00DC5841"/>
    <w:rsid w:val="00E0445F"/>
    <w:rsid w:val="00E060BC"/>
    <w:rsid w:val="00E15943"/>
    <w:rsid w:val="00E373A8"/>
    <w:rsid w:val="00E47B23"/>
    <w:rsid w:val="00E53D2C"/>
    <w:rsid w:val="00E561D5"/>
    <w:rsid w:val="00E711BF"/>
    <w:rsid w:val="00E76182"/>
    <w:rsid w:val="00EA6181"/>
    <w:rsid w:val="00EB3006"/>
    <w:rsid w:val="00EC5952"/>
    <w:rsid w:val="00EE5D9D"/>
    <w:rsid w:val="00EF3EE6"/>
    <w:rsid w:val="00F50253"/>
    <w:rsid w:val="00F55616"/>
    <w:rsid w:val="00F5644E"/>
    <w:rsid w:val="00F80E2E"/>
    <w:rsid w:val="00F93104"/>
    <w:rsid w:val="00FB46EB"/>
    <w:rsid w:val="00FC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1A4C95"/>
  <w15:chartTrackingRefBased/>
  <w15:docId w15:val="{013A0808-D931-477D-B9C9-647D5FE6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Nagwek1">
    <w:name w:val="heading 1"/>
    <w:basedOn w:val="Normalny"/>
    <w:next w:val="Normalny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Nagwek2">
    <w:name w:val="heading 2"/>
    <w:basedOn w:val="Nagwek1"/>
    <w:next w:val="Normalny"/>
    <w:qFormat/>
    <w:pPr>
      <w:numPr>
        <w:ilvl w:val="1"/>
      </w:numPr>
      <w:outlineLvl w:val="1"/>
    </w:pPr>
    <w:rPr>
      <w:sz w:val="20"/>
    </w:rPr>
  </w:style>
  <w:style w:type="paragraph" w:styleId="Nagwek3">
    <w:name w:val="heading 3"/>
    <w:basedOn w:val="Nagwek1"/>
    <w:next w:val="Normalny"/>
    <w:qFormat/>
    <w:pPr>
      <w:numPr>
        <w:ilvl w:val="2"/>
      </w:numPr>
      <w:outlineLvl w:val="2"/>
    </w:pPr>
    <w:rPr>
      <w:b w:val="0"/>
      <w:i/>
      <w:sz w:val="20"/>
    </w:rPr>
  </w:style>
  <w:style w:type="paragraph" w:styleId="Nagwek4">
    <w:name w:val="heading 4"/>
    <w:basedOn w:val="Nagwek1"/>
    <w:next w:val="Normalny"/>
    <w:qFormat/>
    <w:pPr>
      <w:numPr>
        <w:ilvl w:val="3"/>
      </w:numPr>
      <w:outlineLvl w:val="3"/>
    </w:pPr>
    <w:rPr>
      <w:b w:val="0"/>
      <w:sz w:val="20"/>
    </w:rPr>
  </w:style>
  <w:style w:type="paragraph" w:styleId="Nagwek5">
    <w:name w:val="heading 5"/>
    <w:basedOn w:val="Normalny"/>
    <w:next w:val="Normalny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Nagwek6">
    <w:name w:val="heading 6"/>
    <w:basedOn w:val="Normalny"/>
    <w:next w:val="Normalny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Nagwek7">
    <w:name w:val="heading 7"/>
    <w:basedOn w:val="Normalny"/>
    <w:next w:val="Normalny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Nagwek8">
    <w:name w:val="heading 8"/>
    <w:basedOn w:val="Normalny"/>
    <w:next w:val="Normalny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Nagwek9">
    <w:name w:val="heading 9"/>
    <w:basedOn w:val="Normalny"/>
    <w:next w:val="Normalny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2">
    <w:name w:val="Paragraph2"/>
    <w:basedOn w:val="Normalny"/>
    <w:pPr>
      <w:spacing w:before="80"/>
      <w:ind w:left="720"/>
      <w:jc w:val="both"/>
    </w:pPr>
    <w:rPr>
      <w:color w:val="000000"/>
      <w:lang w:val="en-AU"/>
    </w:rPr>
  </w:style>
  <w:style w:type="paragraph" w:styleId="Tytu">
    <w:name w:val="Title"/>
    <w:basedOn w:val="Normalny"/>
    <w:next w:val="Normalny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Podtytu">
    <w:name w:val="Subtitle"/>
    <w:basedOn w:val="Normalny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Wcicienormalne">
    <w:name w:val="Normal Indent"/>
    <w:basedOn w:val="Normalny"/>
    <w:semiHidden/>
    <w:pPr>
      <w:ind w:left="900" w:hanging="900"/>
    </w:pPr>
  </w:style>
  <w:style w:type="paragraph" w:styleId="Spistreci1">
    <w:name w:val="toc 1"/>
    <w:basedOn w:val="Normalny"/>
    <w:next w:val="Normalny"/>
    <w:semiHidden/>
    <w:pPr>
      <w:tabs>
        <w:tab w:val="right" w:pos="9360"/>
      </w:tabs>
      <w:spacing w:before="240" w:after="60"/>
      <w:ind w:right="720"/>
    </w:pPr>
  </w:style>
  <w:style w:type="paragraph" w:styleId="Spistreci2">
    <w:name w:val="toc 2"/>
    <w:basedOn w:val="Normalny"/>
    <w:next w:val="Normalny"/>
    <w:semiHidden/>
    <w:pPr>
      <w:tabs>
        <w:tab w:val="right" w:pos="9360"/>
      </w:tabs>
      <w:ind w:left="432" w:right="720"/>
    </w:pPr>
  </w:style>
  <w:style w:type="paragraph" w:styleId="Spistreci3">
    <w:name w:val="toc 3"/>
    <w:basedOn w:val="Normalny"/>
    <w:next w:val="Normalny"/>
    <w:semiHidden/>
    <w:pPr>
      <w:tabs>
        <w:tab w:val="left" w:pos="1440"/>
        <w:tab w:val="right" w:pos="9360"/>
      </w:tabs>
      <w:ind w:left="864"/>
    </w:pPr>
  </w:style>
  <w:style w:type="paragraph" w:styleId="Nagwek">
    <w:name w:val="header"/>
    <w:basedOn w:val="Normalny"/>
    <w:semiHidden/>
    <w:pPr>
      <w:tabs>
        <w:tab w:val="center" w:pos="4320"/>
        <w:tab w:val="right" w:pos="8640"/>
      </w:tabs>
    </w:pPr>
  </w:style>
  <w:style w:type="paragraph" w:styleId="Stopka">
    <w:name w:val="footer"/>
    <w:basedOn w:val="Normalny"/>
    <w:semiHidden/>
    <w:pPr>
      <w:tabs>
        <w:tab w:val="center" w:pos="4320"/>
        <w:tab w:val="right" w:pos="8640"/>
      </w:tabs>
    </w:pPr>
  </w:style>
  <w:style w:type="character" w:styleId="Numerstrony">
    <w:name w:val="page number"/>
    <w:basedOn w:val="Domylnaczcionkaakapitu"/>
    <w:semiHidden/>
  </w:style>
  <w:style w:type="paragraph" w:customStyle="1" w:styleId="Bullet2">
    <w:name w:val="Bullet2"/>
    <w:basedOn w:val="Normalny"/>
    <w:pPr>
      <w:ind w:left="1440" w:hanging="360"/>
    </w:pPr>
    <w:rPr>
      <w:color w:val="000080"/>
    </w:rPr>
  </w:style>
  <w:style w:type="paragraph" w:customStyle="1" w:styleId="Paragraph1">
    <w:name w:val="Paragraph1"/>
    <w:basedOn w:val="Normalny"/>
    <w:pPr>
      <w:spacing w:before="80" w:line="240" w:lineRule="auto"/>
      <w:jc w:val="both"/>
    </w:pPr>
  </w:style>
  <w:style w:type="paragraph" w:customStyle="1" w:styleId="Tabletext">
    <w:name w:val="Tabletext"/>
    <w:basedOn w:val="Normalny"/>
    <w:pPr>
      <w:keepLines/>
      <w:spacing w:after="120"/>
    </w:pPr>
  </w:style>
  <w:style w:type="paragraph" w:styleId="Tekstpodstawowy">
    <w:name w:val="Body Text"/>
    <w:basedOn w:val="Normalny"/>
    <w:semiHidden/>
    <w:pPr>
      <w:keepLines/>
      <w:spacing w:after="120"/>
      <w:ind w:left="720"/>
    </w:pPr>
  </w:style>
  <w:style w:type="paragraph" w:customStyle="1" w:styleId="Paragraph3">
    <w:name w:val="Paragraph3"/>
    <w:basedOn w:val="Normalny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ny"/>
    <w:pPr>
      <w:ind w:left="720" w:hanging="432"/>
    </w:pPr>
  </w:style>
  <w:style w:type="character" w:styleId="Odwoanieprzypisudolnego">
    <w:name w:val="footnote reference"/>
    <w:basedOn w:val="Domylnaczcionkaakapitu"/>
    <w:semiHidden/>
    <w:rPr>
      <w:sz w:val="20"/>
      <w:vertAlign w:val="superscript"/>
    </w:rPr>
  </w:style>
  <w:style w:type="paragraph" w:styleId="Tekstprzypisudolnego">
    <w:name w:val="footnote text"/>
    <w:basedOn w:val="Normalny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kumentu">
    <w:name w:val="Document Map"/>
    <w:basedOn w:val="Normalny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ny"/>
    <w:pPr>
      <w:spacing w:before="80" w:line="240" w:lineRule="auto"/>
      <w:ind w:left="2250"/>
      <w:jc w:val="both"/>
    </w:pPr>
  </w:style>
  <w:style w:type="paragraph" w:styleId="Spistreci4">
    <w:name w:val="toc 4"/>
    <w:basedOn w:val="Normalny"/>
    <w:next w:val="Normalny"/>
    <w:semiHidden/>
    <w:pPr>
      <w:ind w:left="600"/>
    </w:pPr>
  </w:style>
  <w:style w:type="paragraph" w:styleId="Spistreci5">
    <w:name w:val="toc 5"/>
    <w:basedOn w:val="Normalny"/>
    <w:next w:val="Normalny"/>
    <w:semiHidden/>
    <w:pPr>
      <w:ind w:left="800"/>
    </w:pPr>
  </w:style>
  <w:style w:type="paragraph" w:styleId="Spistreci6">
    <w:name w:val="toc 6"/>
    <w:basedOn w:val="Normalny"/>
    <w:next w:val="Normalny"/>
    <w:semiHidden/>
    <w:pPr>
      <w:ind w:left="1000"/>
    </w:pPr>
  </w:style>
  <w:style w:type="paragraph" w:styleId="Spistreci7">
    <w:name w:val="toc 7"/>
    <w:basedOn w:val="Normalny"/>
    <w:next w:val="Normalny"/>
    <w:semiHidden/>
    <w:pPr>
      <w:ind w:left="1200"/>
    </w:pPr>
  </w:style>
  <w:style w:type="paragraph" w:styleId="Spistreci8">
    <w:name w:val="toc 8"/>
    <w:basedOn w:val="Normalny"/>
    <w:next w:val="Normalny"/>
    <w:semiHidden/>
    <w:pPr>
      <w:ind w:left="1400"/>
    </w:pPr>
  </w:style>
  <w:style w:type="paragraph" w:styleId="Spistreci9">
    <w:name w:val="toc 9"/>
    <w:basedOn w:val="Normalny"/>
    <w:next w:val="Normalny"/>
    <w:semiHidden/>
    <w:pPr>
      <w:ind w:left="1600"/>
    </w:pPr>
  </w:style>
  <w:style w:type="paragraph" w:customStyle="1" w:styleId="MainTitle">
    <w:name w:val="Main Title"/>
    <w:basedOn w:val="Normalny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kstpodstawowy2">
    <w:name w:val="Body Text 2"/>
    <w:basedOn w:val="Normalny"/>
    <w:semiHidden/>
    <w:rPr>
      <w:i/>
      <w:color w:val="0000FF"/>
    </w:rPr>
  </w:style>
  <w:style w:type="paragraph" w:styleId="Tekstpodstawowywcity">
    <w:name w:val="Body Text Indent"/>
    <w:basedOn w:val="Normalny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ny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ny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ny"/>
    <w:next w:val="Tekstpodstawowy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ipercze">
    <w:name w:val="Hyperlink"/>
    <w:basedOn w:val="Domylnaczcionkaakapitu"/>
    <w:semiHidden/>
    <w:rPr>
      <w:color w:val="0000FF"/>
      <w:u w:val="single"/>
    </w:rPr>
  </w:style>
  <w:style w:type="paragraph" w:customStyle="1" w:styleId="infoblue0">
    <w:name w:val="infoblue"/>
    <w:basedOn w:val="Normalny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kstpodstawowy3">
    <w:name w:val="Body Text 3"/>
    <w:basedOn w:val="Normalny"/>
    <w:semiHidden/>
    <w:rPr>
      <w:i/>
      <w:iCs/>
      <w:color w:val="0000FF"/>
      <w:sz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styleId="Uwydatnienie">
    <w:name w:val="Emphasis"/>
    <w:basedOn w:val="Domylnaczcionkaakapitu"/>
    <w:uiPriority w:val="20"/>
    <w:qFormat/>
    <w:rsid w:val="00DA71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200\Downloads\E1.dot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E1</Template>
  <TotalTime>325</TotalTime>
  <Pages>8</Pages>
  <Words>1218</Words>
  <Characters>7310</Characters>
  <Application>Microsoft Office Word</Application>
  <DocSecurity>0</DocSecurity>
  <Lines>60</Lines>
  <Paragraphs>17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Magda Sołtysiak</dc:creator>
  <cp:keywords/>
  <dc:description/>
  <cp:lastModifiedBy>Magda Sołtysiak</cp:lastModifiedBy>
  <cp:revision>126</cp:revision>
  <cp:lastPrinted>2001-03-15T13:26:00Z</cp:lastPrinted>
  <dcterms:created xsi:type="dcterms:W3CDTF">2022-10-13T07:24:00Z</dcterms:created>
  <dcterms:modified xsi:type="dcterms:W3CDTF">2022-10-26T18:57:00Z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732c9d06eb5e73928387a6dab317ed54b3d66a4ff001d2d1f9e73c6cd92f45fc</vt:lpwstr>
  </property>
</Properties>
</file>